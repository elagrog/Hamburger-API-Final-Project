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B1795A" w14:textId="3EBE0B5B" w:rsidR="001B595B" w:rsidRDefault="009542B1" w:rsidP="001B595B">
      <w:pPr>
        <w:pStyle w:val="OBWtabletext"/>
        <w:rPr>
          <w:b/>
        </w:rPr>
      </w:pPr>
      <w:bookmarkStart w:id="0" w:name="_myhyr8hjvpl1" w:colFirst="0" w:colLast="0"/>
      <w:bookmarkStart w:id="1" w:name="_Hlk56546563"/>
      <w:bookmarkEnd w:id="0"/>
      <w:r>
        <w:t xml:space="preserve"> </w:t>
      </w:r>
      <w:r w:rsidR="001B595B" w:rsidRPr="00A45D34">
        <w:t>Ela Greenberg</w:t>
      </w:r>
    </w:p>
    <w:p w14:paraId="25893ECC" w14:textId="77777777" w:rsidR="001B595B" w:rsidRDefault="001B595B" w:rsidP="001B595B">
      <w:pPr>
        <w:pStyle w:val="OBWtabletext"/>
      </w:pPr>
      <w:r>
        <w:t>Homework</w:t>
      </w:r>
    </w:p>
    <w:p w14:paraId="1D3AEE6E" w14:textId="77777777" w:rsidR="001B595B" w:rsidRDefault="001B595B" w:rsidP="001B595B">
      <w:pPr>
        <w:pStyle w:val="OBWtabletext"/>
      </w:pPr>
      <w:r>
        <w:t>Hamburger API docs</w:t>
      </w:r>
    </w:p>
    <w:p w14:paraId="521C7ACE" w14:textId="77777777" w:rsidR="001B595B" w:rsidRDefault="001B595B" w:rsidP="001B595B">
      <w:pPr>
        <w:pStyle w:val="OBWHeading1"/>
      </w:pPr>
      <w:r>
        <w:t>Part 1</w:t>
      </w:r>
    </w:p>
    <w:p w14:paraId="44C3596E" w14:textId="5D9C2327" w:rsidR="00ED086E" w:rsidRDefault="00ED086E" w:rsidP="00ED086E">
      <w:pPr>
        <w:pStyle w:val="OBWheaderstyle"/>
      </w:pPr>
      <w:r>
        <w:t>Example request:</w:t>
      </w:r>
    </w:p>
    <w:p w14:paraId="49FD8062" w14:textId="0507E6C3" w:rsidR="00ED086E" w:rsidRDefault="00ED086E" w:rsidP="00ED086E">
      <w:r>
        <w:t>Accept: application/json</w:t>
      </w:r>
    </w:p>
    <w:p w14:paraId="1B2C7B84" w14:textId="3573452D" w:rsidR="00ED086E" w:rsidRPr="00ED086E" w:rsidRDefault="00ED086E" w:rsidP="00ED086E">
      <w:r>
        <w:t>Content-Type: application/json</w:t>
      </w:r>
    </w:p>
    <w:p w14:paraId="27F1AC97" w14:textId="692FA579" w:rsidR="00090E23" w:rsidRDefault="00090E23" w:rsidP="00ED086E">
      <w:r>
        <w:t>POST/orders</w:t>
      </w:r>
    </w:p>
    <w:p w14:paraId="7D2AD07B" w14:textId="77777777" w:rsidR="001B595B" w:rsidRPr="0043601C" w:rsidRDefault="001B595B" w:rsidP="00ED086E">
      <w:pPr>
        <w:pStyle w:val="OBWJson"/>
        <w:rPr>
          <w:rFonts w:ascii="Times New Roman" w:hAnsi="Times New Roman" w:cs="Times New Roman"/>
          <w:sz w:val="24"/>
          <w:szCs w:val="24"/>
        </w:rPr>
      </w:pPr>
      <w:r w:rsidRPr="0043601C">
        <w:t>curl -H "Content-Type: application/json" -X POST -d'{</w:t>
      </w:r>
    </w:p>
    <w:p w14:paraId="6E8CF225" w14:textId="77777777" w:rsidR="001B595B" w:rsidRPr="0043601C" w:rsidRDefault="001B595B" w:rsidP="00ED086E">
      <w:pPr>
        <w:pStyle w:val="OBWJson"/>
        <w:rPr>
          <w:rFonts w:ascii="Times New Roman" w:hAnsi="Times New Roman" w:cs="Times New Roman"/>
          <w:sz w:val="24"/>
          <w:szCs w:val="24"/>
        </w:rPr>
      </w:pPr>
      <w:r w:rsidRPr="0043601C">
        <w:t>   "</w:t>
      </w:r>
      <w:proofErr w:type="spellStart"/>
      <w:r w:rsidRPr="0043601C">
        <w:t>mealType</w:t>
      </w:r>
      <w:proofErr w:type="spellEnd"/>
      <w:r w:rsidRPr="0043601C">
        <w:t>":"lunch",</w:t>
      </w:r>
    </w:p>
    <w:p w14:paraId="30327233" w14:textId="77777777" w:rsidR="001B595B" w:rsidRPr="0043601C" w:rsidRDefault="001B595B" w:rsidP="00ED086E">
      <w:pPr>
        <w:pStyle w:val="OBWJson"/>
        <w:rPr>
          <w:rFonts w:ascii="Times New Roman" w:hAnsi="Times New Roman" w:cs="Times New Roman"/>
          <w:sz w:val="24"/>
          <w:szCs w:val="24"/>
        </w:rPr>
      </w:pPr>
      <w:r w:rsidRPr="0043601C">
        <w:t>   "</w:t>
      </w:r>
      <w:proofErr w:type="spellStart"/>
      <w:r w:rsidRPr="0043601C">
        <w:t>mealCat</w:t>
      </w:r>
      <w:proofErr w:type="spellEnd"/>
      <w:proofErr w:type="gramStart"/>
      <w:r w:rsidRPr="0043601C">
        <w:t>":{</w:t>
      </w:r>
      <w:proofErr w:type="gramEnd"/>
    </w:p>
    <w:p w14:paraId="1A53D2A4" w14:textId="77777777" w:rsidR="001B595B" w:rsidRPr="0043601C" w:rsidRDefault="001B595B" w:rsidP="00ED086E">
      <w:pPr>
        <w:pStyle w:val="OBWJson"/>
        <w:rPr>
          <w:rFonts w:ascii="Times New Roman" w:hAnsi="Times New Roman" w:cs="Times New Roman"/>
          <w:sz w:val="24"/>
          <w:szCs w:val="24"/>
        </w:rPr>
      </w:pPr>
      <w:r w:rsidRPr="0043601C">
        <w:t>  </w:t>
      </w:r>
      <w:r w:rsidRPr="0043601C">
        <w:tab/>
        <w:t>"main":"</w:t>
      </w:r>
      <w:proofErr w:type="spellStart"/>
      <w:r w:rsidRPr="0043601C">
        <w:t>burgerMeal</w:t>
      </w:r>
      <w:proofErr w:type="spellEnd"/>
      <w:r w:rsidRPr="0043601C">
        <w:t>",</w:t>
      </w:r>
    </w:p>
    <w:p w14:paraId="1CC49554" w14:textId="77777777" w:rsidR="001B595B" w:rsidRPr="0043601C" w:rsidRDefault="001B595B" w:rsidP="00ED086E">
      <w:pPr>
        <w:pStyle w:val="OBWJson"/>
        <w:rPr>
          <w:rFonts w:ascii="Times New Roman" w:hAnsi="Times New Roman" w:cs="Times New Roman"/>
          <w:sz w:val="24"/>
          <w:szCs w:val="24"/>
        </w:rPr>
      </w:pPr>
      <w:r w:rsidRPr="0043601C">
        <w:t>  </w:t>
      </w:r>
      <w:r w:rsidRPr="0043601C">
        <w:tab/>
        <w:t>"burger</w:t>
      </w:r>
      <w:proofErr w:type="gramStart"/>
      <w:r w:rsidRPr="0043601C">
        <w:t>":{</w:t>
      </w:r>
      <w:proofErr w:type="gramEnd"/>
    </w:p>
    <w:p w14:paraId="3CA17063" w14:textId="77777777" w:rsidR="001B595B" w:rsidRPr="0043601C" w:rsidRDefault="001B595B" w:rsidP="00ED086E">
      <w:pPr>
        <w:pStyle w:val="OBWJson"/>
        <w:rPr>
          <w:rFonts w:ascii="Times New Roman" w:hAnsi="Times New Roman" w:cs="Times New Roman"/>
          <w:sz w:val="24"/>
          <w:szCs w:val="24"/>
        </w:rPr>
      </w:pPr>
      <w:r w:rsidRPr="0043601C">
        <w:t>     </w:t>
      </w:r>
      <w:r w:rsidRPr="0043601C">
        <w:tab/>
        <w:t>"</w:t>
      </w:r>
      <w:proofErr w:type="spellStart"/>
      <w:r w:rsidRPr="0043601C">
        <w:t>pattyType</w:t>
      </w:r>
      <w:proofErr w:type="spellEnd"/>
      <w:r w:rsidRPr="0043601C">
        <w:t>":"</w:t>
      </w:r>
      <w:r>
        <w:t>veggie</w:t>
      </w:r>
      <w:r w:rsidRPr="0043601C">
        <w:t>",</w:t>
      </w:r>
    </w:p>
    <w:p w14:paraId="18615AA3" w14:textId="77777777" w:rsidR="001B595B" w:rsidRPr="0043601C" w:rsidRDefault="001B595B" w:rsidP="00ED086E">
      <w:pPr>
        <w:pStyle w:val="OBWJson"/>
        <w:rPr>
          <w:rFonts w:ascii="Times New Roman" w:hAnsi="Times New Roman" w:cs="Times New Roman"/>
          <w:sz w:val="24"/>
          <w:szCs w:val="24"/>
        </w:rPr>
      </w:pPr>
      <w:r w:rsidRPr="0043601C">
        <w:t>     </w:t>
      </w:r>
      <w:r w:rsidRPr="0043601C">
        <w:tab/>
        <w:t>"pattyQty":</w:t>
      </w:r>
      <w:r>
        <w:t>2</w:t>
      </w:r>
      <w:r w:rsidRPr="0043601C">
        <w:t>,</w:t>
      </w:r>
    </w:p>
    <w:p w14:paraId="69DEDC6E" w14:textId="77777777" w:rsidR="001B595B" w:rsidRPr="0043601C" w:rsidRDefault="001B595B" w:rsidP="00ED086E">
      <w:pPr>
        <w:pStyle w:val="OBWJson"/>
        <w:rPr>
          <w:rFonts w:ascii="Times New Roman" w:hAnsi="Times New Roman" w:cs="Times New Roman"/>
          <w:sz w:val="24"/>
          <w:szCs w:val="24"/>
        </w:rPr>
      </w:pPr>
      <w:r w:rsidRPr="0043601C">
        <w:t>     </w:t>
      </w:r>
      <w:r w:rsidRPr="0043601C">
        <w:tab/>
        <w:t>"pattyWeightG":300,</w:t>
      </w:r>
    </w:p>
    <w:p w14:paraId="25BB512A" w14:textId="77777777" w:rsidR="001B595B" w:rsidRPr="0043601C" w:rsidRDefault="001B595B" w:rsidP="00ED086E">
      <w:pPr>
        <w:pStyle w:val="OBWJson"/>
        <w:rPr>
          <w:rFonts w:ascii="Times New Roman" w:hAnsi="Times New Roman" w:cs="Times New Roman"/>
          <w:sz w:val="24"/>
          <w:szCs w:val="24"/>
        </w:rPr>
      </w:pPr>
      <w:r w:rsidRPr="0043601C">
        <w:t>     </w:t>
      </w:r>
      <w:r w:rsidRPr="0043601C">
        <w:tab/>
        <w:t>"</w:t>
      </w:r>
      <w:proofErr w:type="spellStart"/>
      <w:r w:rsidRPr="0043601C">
        <w:t>pattyCook</w:t>
      </w:r>
      <w:proofErr w:type="spellEnd"/>
      <w:r w:rsidRPr="0043601C">
        <w:t>":"</w:t>
      </w:r>
      <w:r>
        <w:t>medium</w:t>
      </w:r>
      <w:r w:rsidRPr="0043601C">
        <w:t>",</w:t>
      </w:r>
    </w:p>
    <w:p w14:paraId="1E256CA3" w14:textId="77777777" w:rsidR="001B595B" w:rsidRPr="0043601C" w:rsidRDefault="001B595B" w:rsidP="00ED086E">
      <w:pPr>
        <w:pStyle w:val="OBWJson"/>
        <w:rPr>
          <w:rFonts w:ascii="Times New Roman" w:hAnsi="Times New Roman" w:cs="Times New Roman"/>
          <w:sz w:val="24"/>
          <w:szCs w:val="24"/>
        </w:rPr>
      </w:pPr>
      <w:r w:rsidRPr="0043601C">
        <w:t>     </w:t>
      </w:r>
      <w:r w:rsidRPr="0043601C">
        <w:tab/>
        <w:t>"</w:t>
      </w:r>
      <w:proofErr w:type="spellStart"/>
      <w:r w:rsidRPr="0043601C">
        <w:t>bunType</w:t>
      </w:r>
      <w:proofErr w:type="spellEnd"/>
      <w:r w:rsidRPr="0043601C">
        <w:t>":"</w:t>
      </w:r>
      <w:r>
        <w:t>regular</w:t>
      </w:r>
      <w:r w:rsidRPr="0043601C">
        <w:t>",</w:t>
      </w:r>
    </w:p>
    <w:p w14:paraId="1CC55B6B" w14:textId="77777777" w:rsidR="001B595B" w:rsidRPr="0043601C" w:rsidRDefault="001B595B" w:rsidP="00ED086E">
      <w:pPr>
        <w:pStyle w:val="OBWJson"/>
        <w:rPr>
          <w:rFonts w:ascii="Times New Roman" w:hAnsi="Times New Roman" w:cs="Times New Roman"/>
          <w:sz w:val="24"/>
          <w:szCs w:val="24"/>
        </w:rPr>
      </w:pPr>
      <w:r w:rsidRPr="0043601C">
        <w:t>     </w:t>
      </w:r>
      <w:r w:rsidRPr="0043601C">
        <w:tab/>
        <w:t>"condiment1":"ketchup</w:t>
      </w:r>
      <w:r>
        <w:t>andmustard</w:t>
      </w:r>
      <w:r w:rsidRPr="0043601C">
        <w:t>",</w:t>
      </w:r>
    </w:p>
    <w:p w14:paraId="5A50E62B" w14:textId="77777777" w:rsidR="001B595B" w:rsidRPr="0043601C" w:rsidRDefault="001B595B" w:rsidP="00ED086E">
      <w:pPr>
        <w:pStyle w:val="OBWJson"/>
        <w:rPr>
          <w:rFonts w:ascii="Times New Roman" w:hAnsi="Times New Roman" w:cs="Times New Roman"/>
          <w:sz w:val="24"/>
          <w:szCs w:val="24"/>
        </w:rPr>
      </w:pPr>
      <w:r w:rsidRPr="0043601C">
        <w:t>     </w:t>
      </w:r>
      <w:r w:rsidRPr="0043601C">
        <w:tab/>
        <w:t>"condiment2":"</w:t>
      </w:r>
      <w:r>
        <w:t>guacamole</w:t>
      </w:r>
      <w:r w:rsidRPr="0043601C">
        <w:t>",</w:t>
      </w:r>
    </w:p>
    <w:p w14:paraId="6C9AF8B4" w14:textId="77777777" w:rsidR="001B595B" w:rsidRPr="0043601C" w:rsidRDefault="001B595B" w:rsidP="00ED086E">
      <w:pPr>
        <w:pStyle w:val="OBWJson"/>
        <w:rPr>
          <w:rFonts w:ascii="Times New Roman" w:hAnsi="Times New Roman" w:cs="Times New Roman"/>
          <w:sz w:val="24"/>
          <w:szCs w:val="24"/>
        </w:rPr>
      </w:pPr>
      <w:r w:rsidRPr="0043601C">
        <w:t>     </w:t>
      </w:r>
      <w:r w:rsidRPr="0043601C">
        <w:tab/>
        <w:t>"topping1":"lettuce</w:t>
      </w:r>
      <w:r>
        <w:t>andtomatoes</w:t>
      </w:r>
      <w:r w:rsidRPr="0043601C">
        <w:t>",</w:t>
      </w:r>
    </w:p>
    <w:p w14:paraId="1043FF9D" w14:textId="77777777" w:rsidR="001B595B" w:rsidRPr="0043601C" w:rsidRDefault="001B595B" w:rsidP="00ED086E">
      <w:pPr>
        <w:pStyle w:val="OBWJson"/>
        <w:rPr>
          <w:rFonts w:ascii="Times New Roman" w:hAnsi="Times New Roman" w:cs="Times New Roman"/>
          <w:sz w:val="24"/>
          <w:szCs w:val="24"/>
        </w:rPr>
      </w:pPr>
      <w:r w:rsidRPr="0043601C">
        <w:t>     </w:t>
      </w:r>
      <w:r w:rsidRPr="0043601C">
        <w:tab/>
        <w:t>"topping2":"</w:t>
      </w:r>
      <w:r>
        <w:t>none</w:t>
      </w:r>
      <w:r w:rsidRPr="0043601C">
        <w:t>",</w:t>
      </w:r>
    </w:p>
    <w:p w14:paraId="1BB1E502" w14:textId="77777777" w:rsidR="001B595B" w:rsidRPr="0043601C" w:rsidRDefault="001B595B" w:rsidP="00ED086E">
      <w:pPr>
        <w:pStyle w:val="OBWJson"/>
        <w:rPr>
          <w:rFonts w:ascii="Times New Roman" w:hAnsi="Times New Roman" w:cs="Times New Roman"/>
          <w:sz w:val="24"/>
          <w:szCs w:val="24"/>
        </w:rPr>
      </w:pPr>
      <w:r w:rsidRPr="0043601C">
        <w:t>     </w:t>
      </w:r>
      <w:r w:rsidRPr="0043601C">
        <w:tab/>
        <w:t>"topping3":"</w:t>
      </w:r>
      <w:r>
        <w:t>onions</w:t>
      </w:r>
      <w:r w:rsidRPr="0043601C">
        <w:t>",</w:t>
      </w:r>
    </w:p>
    <w:p w14:paraId="12AB2F55" w14:textId="77777777" w:rsidR="001B595B" w:rsidRPr="0043601C" w:rsidRDefault="001B595B" w:rsidP="00ED086E">
      <w:pPr>
        <w:pStyle w:val="OBWJson"/>
        <w:rPr>
          <w:rFonts w:ascii="Times New Roman" w:hAnsi="Times New Roman" w:cs="Times New Roman"/>
          <w:sz w:val="24"/>
          <w:szCs w:val="24"/>
        </w:rPr>
      </w:pPr>
      <w:r w:rsidRPr="0043601C">
        <w:t>     </w:t>
      </w:r>
      <w:r w:rsidRPr="0043601C">
        <w:tab/>
        <w:t>"topping4":"</w:t>
      </w:r>
      <w:r>
        <w:t>jalapenos</w:t>
      </w:r>
      <w:r w:rsidRPr="0043601C">
        <w:t>"</w:t>
      </w:r>
    </w:p>
    <w:p w14:paraId="4C438CCC" w14:textId="77777777" w:rsidR="001B595B" w:rsidRPr="0043601C" w:rsidRDefault="001B595B" w:rsidP="00ED086E">
      <w:pPr>
        <w:pStyle w:val="OBWJson"/>
        <w:rPr>
          <w:rFonts w:ascii="Times New Roman" w:hAnsi="Times New Roman" w:cs="Times New Roman"/>
          <w:sz w:val="24"/>
          <w:szCs w:val="24"/>
        </w:rPr>
      </w:pPr>
      <w:r w:rsidRPr="0043601C">
        <w:t>  </w:t>
      </w:r>
      <w:r w:rsidRPr="0043601C">
        <w:tab/>
        <w:t>},</w:t>
      </w:r>
    </w:p>
    <w:p w14:paraId="567D3B6F" w14:textId="77777777" w:rsidR="001B595B" w:rsidRPr="0043601C" w:rsidRDefault="001B595B" w:rsidP="00ED086E">
      <w:pPr>
        <w:pStyle w:val="OBWJson"/>
        <w:rPr>
          <w:rFonts w:ascii="Times New Roman" w:hAnsi="Times New Roman" w:cs="Times New Roman"/>
          <w:sz w:val="24"/>
          <w:szCs w:val="24"/>
        </w:rPr>
      </w:pPr>
      <w:r w:rsidRPr="0043601C">
        <w:t>  </w:t>
      </w:r>
      <w:r w:rsidRPr="0043601C">
        <w:tab/>
        <w:t>"sides</w:t>
      </w:r>
      <w:proofErr w:type="gramStart"/>
      <w:r w:rsidRPr="0043601C">
        <w:t>":{</w:t>
      </w:r>
      <w:proofErr w:type="gramEnd"/>
    </w:p>
    <w:p w14:paraId="1D5DFC8D" w14:textId="77777777" w:rsidR="001B595B" w:rsidRPr="0043601C" w:rsidRDefault="001B595B" w:rsidP="00ED086E">
      <w:pPr>
        <w:pStyle w:val="OBWJson"/>
        <w:rPr>
          <w:rFonts w:ascii="Times New Roman" w:hAnsi="Times New Roman" w:cs="Times New Roman"/>
          <w:sz w:val="24"/>
          <w:szCs w:val="24"/>
        </w:rPr>
      </w:pPr>
      <w:r w:rsidRPr="0043601C">
        <w:t>     </w:t>
      </w:r>
      <w:r w:rsidRPr="0043601C">
        <w:tab/>
        <w:t>"side1</w:t>
      </w:r>
      <w:proofErr w:type="gramStart"/>
      <w:r w:rsidRPr="0043601C">
        <w:t>":{</w:t>
      </w:r>
      <w:proofErr w:type="gramEnd"/>
    </w:p>
    <w:p w14:paraId="39AE5DED" w14:textId="77777777" w:rsidR="001B595B" w:rsidRPr="0043601C" w:rsidRDefault="001B595B" w:rsidP="00ED086E">
      <w:pPr>
        <w:pStyle w:val="OBWJson"/>
        <w:rPr>
          <w:rFonts w:ascii="Times New Roman" w:hAnsi="Times New Roman" w:cs="Times New Roman"/>
          <w:sz w:val="24"/>
          <w:szCs w:val="24"/>
        </w:rPr>
      </w:pPr>
      <w:r w:rsidRPr="0043601C">
        <w:t>        </w:t>
      </w:r>
      <w:r w:rsidRPr="0043601C">
        <w:tab/>
        <w:t>"type":"</w:t>
      </w:r>
      <w:proofErr w:type="spellStart"/>
      <w:r>
        <w:t>potatochips</w:t>
      </w:r>
      <w:proofErr w:type="spellEnd"/>
      <w:r w:rsidRPr="0043601C">
        <w:t>",</w:t>
      </w:r>
    </w:p>
    <w:p w14:paraId="7156297B" w14:textId="77777777" w:rsidR="001B595B" w:rsidRPr="0043601C" w:rsidRDefault="001B595B" w:rsidP="00ED086E">
      <w:pPr>
        <w:pStyle w:val="OBWJson"/>
        <w:rPr>
          <w:rFonts w:ascii="Times New Roman" w:hAnsi="Times New Roman" w:cs="Times New Roman"/>
          <w:sz w:val="24"/>
          <w:szCs w:val="24"/>
        </w:rPr>
      </w:pPr>
      <w:r w:rsidRPr="0043601C">
        <w:t>        </w:t>
      </w:r>
      <w:r w:rsidRPr="0043601C">
        <w:tab/>
        <w:t>"</w:t>
      </w:r>
      <w:proofErr w:type="spellStart"/>
      <w:r w:rsidRPr="0043601C">
        <w:t>size":"large</w:t>
      </w:r>
      <w:proofErr w:type="spellEnd"/>
      <w:r w:rsidRPr="0043601C">
        <w:t>"</w:t>
      </w:r>
    </w:p>
    <w:p w14:paraId="11825277" w14:textId="77777777" w:rsidR="001B595B" w:rsidRPr="0043601C" w:rsidRDefault="001B595B" w:rsidP="00ED086E">
      <w:pPr>
        <w:pStyle w:val="OBWJson"/>
        <w:rPr>
          <w:rFonts w:ascii="Times New Roman" w:hAnsi="Times New Roman" w:cs="Times New Roman"/>
          <w:sz w:val="24"/>
          <w:szCs w:val="24"/>
        </w:rPr>
      </w:pPr>
      <w:r w:rsidRPr="0043601C">
        <w:t>     </w:t>
      </w:r>
      <w:r w:rsidRPr="0043601C">
        <w:tab/>
        <w:t>},</w:t>
      </w:r>
    </w:p>
    <w:p w14:paraId="4FA25F98" w14:textId="77777777" w:rsidR="001B595B" w:rsidRPr="0043601C" w:rsidRDefault="001B595B" w:rsidP="00ED086E">
      <w:pPr>
        <w:pStyle w:val="OBWJson"/>
        <w:rPr>
          <w:rFonts w:ascii="Times New Roman" w:hAnsi="Times New Roman" w:cs="Times New Roman"/>
          <w:sz w:val="24"/>
          <w:szCs w:val="24"/>
        </w:rPr>
      </w:pPr>
      <w:r w:rsidRPr="0043601C">
        <w:t>     </w:t>
      </w:r>
      <w:r w:rsidRPr="0043601C">
        <w:tab/>
        <w:t>"side2</w:t>
      </w:r>
      <w:proofErr w:type="gramStart"/>
      <w:r w:rsidRPr="0043601C">
        <w:t>":{</w:t>
      </w:r>
      <w:proofErr w:type="gramEnd"/>
    </w:p>
    <w:p w14:paraId="233A252F" w14:textId="77777777" w:rsidR="001B595B" w:rsidRPr="0043601C" w:rsidRDefault="001B595B" w:rsidP="00ED086E">
      <w:pPr>
        <w:pStyle w:val="OBWJson"/>
        <w:rPr>
          <w:rFonts w:ascii="Times New Roman" w:hAnsi="Times New Roman" w:cs="Times New Roman"/>
          <w:sz w:val="24"/>
          <w:szCs w:val="24"/>
        </w:rPr>
      </w:pPr>
      <w:r w:rsidRPr="0043601C">
        <w:t>        </w:t>
      </w:r>
      <w:r w:rsidRPr="0043601C">
        <w:tab/>
        <w:t>"</w:t>
      </w:r>
      <w:proofErr w:type="spellStart"/>
      <w:r w:rsidRPr="0043601C">
        <w:t>type":"</w:t>
      </w:r>
      <w:r>
        <w:t>coleslaw</w:t>
      </w:r>
      <w:proofErr w:type="spellEnd"/>
      <w:r w:rsidRPr="0043601C">
        <w:t>",</w:t>
      </w:r>
    </w:p>
    <w:p w14:paraId="08B1432F" w14:textId="77777777" w:rsidR="001B595B" w:rsidRPr="0043601C" w:rsidRDefault="001B595B" w:rsidP="00ED086E">
      <w:pPr>
        <w:pStyle w:val="OBWJson"/>
        <w:rPr>
          <w:rFonts w:ascii="Times New Roman" w:hAnsi="Times New Roman" w:cs="Times New Roman"/>
          <w:sz w:val="24"/>
          <w:szCs w:val="24"/>
        </w:rPr>
      </w:pPr>
      <w:r w:rsidRPr="0043601C">
        <w:t>        </w:t>
      </w:r>
      <w:r w:rsidRPr="0043601C">
        <w:tab/>
        <w:t>"</w:t>
      </w:r>
      <w:proofErr w:type="spellStart"/>
      <w:r w:rsidRPr="0043601C">
        <w:t>size":"</w:t>
      </w:r>
      <w:r>
        <w:t>small</w:t>
      </w:r>
      <w:proofErr w:type="spellEnd"/>
      <w:r>
        <w:t>"</w:t>
      </w:r>
    </w:p>
    <w:p w14:paraId="136B2404" w14:textId="77777777" w:rsidR="001B595B" w:rsidRPr="0043601C" w:rsidRDefault="001B595B" w:rsidP="00ED086E">
      <w:pPr>
        <w:pStyle w:val="OBWJson"/>
        <w:rPr>
          <w:rFonts w:ascii="Times New Roman" w:hAnsi="Times New Roman" w:cs="Times New Roman"/>
          <w:sz w:val="24"/>
          <w:szCs w:val="24"/>
        </w:rPr>
      </w:pPr>
      <w:r w:rsidRPr="0043601C">
        <w:t>     </w:t>
      </w:r>
      <w:r w:rsidRPr="0043601C">
        <w:tab/>
        <w:t>}</w:t>
      </w:r>
    </w:p>
    <w:p w14:paraId="10515AF0" w14:textId="77777777" w:rsidR="001B595B" w:rsidRPr="0043601C" w:rsidRDefault="001B595B" w:rsidP="00ED086E">
      <w:pPr>
        <w:pStyle w:val="OBWJson"/>
        <w:rPr>
          <w:rFonts w:ascii="Times New Roman" w:hAnsi="Times New Roman" w:cs="Times New Roman"/>
          <w:sz w:val="24"/>
          <w:szCs w:val="24"/>
        </w:rPr>
      </w:pPr>
      <w:r w:rsidRPr="0043601C">
        <w:t>  </w:t>
      </w:r>
      <w:r w:rsidRPr="0043601C">
        <w:tab/>
        <w:t>},</w:t>
      </w:r>
    </w:p>
    <w:p w14:paraId="1C1A667B" w14:textId="77777777" w:rsidR="001B595B" w:rsidRPr="0043601C" w:rsidRDefault="001B595B" w:rsidP="00ED086E">
      <w:pPr>
        <w:pStyle w:val="OBWJson"/>
        <w:rPr>
          <w:rFonts w:ascii="Times New Roman" w:hAnsi="Times New Roman" w:cs="Times New Roman"/>
          <w:sz w:val="24"/>
          <w:szCs w:val="24"/>
        </w:rPr>
      </w:pPr>
      <w:r w:rsidRPr="0043601C">
        <w:t>  </w:t>
      </w:r>
      <w:r w:rsidRPr="0043601C">
        <w:tab/>
        <w:t>"drink</w:t>
      </w:r>
      <w:proofErr w:type="gramStart"/>
      <w:r w:rsidRPr="0043601C">
        <w:t>":{</w:t>
      </w:r>
      <w:proofErr w:type="gramEnd"/>
    </w:p>
    <w:p w14:paraId="3BDA467D" w14:textId="77777777" w:rsidR="001B595B" w:rsidRPr="0043601C" w:rsidRDefault="001B595B" w:rsidP="00ED086E">
      <w:pPr>
        <w:pStyle w:val="OBWJson"/>
        <w:rPr>
          <w:rFonts w:ascii="Times New Roman" w:hAnsi="Times New Roman" w:cs="Times New Roman"/>
          <w:sz w:val="24"/>
          <w:szCs w:val="24"/>
        </w:rPr>
      </w:pPr>
      <w:r w:rsidRPr="0043601C">
        <w:t>     </w:t>
      </w:r>
      <w:r w:rsidRPr="0043601C">
        <w:tab/>
        <w:t>"type":"</w:t>
      </w:r>
      <w:r>
        <w:t>7-Up</w:t>
      </w:r>
      <w:r w:rsidRPr="0043601C">
        <w:t>",</w:t>
      </w:r>
    </w:p>
    <w:p w14:paraId="3FCF0007" w14:textId="77777777" w:rsidR="001B595B" w:rsidRPr="0043601C" w:rsidRDefault="001B595B" w:rsidP="00ED086E">
      <w:pPr>
        <w:pStyle w:val="OBWJson"/>
        <w:rPr>
          <w:rFonts w:ascii="Times New Roman" w:hAnsi="Times New Roman" w:cs="Times New Roman"/>
          <w:sz w:val="24"/>
          <w:szCs w:val="24"/>
        </w:rPr>
      </w:pPr>
      <w:r w:rsidRPr="0043601C">
        <w:t>     </w:t>
      </w:r>
      <w:r w:rsidRPr="0043601C">
        <w:tab/>
        <w:t>"</w:t>
      </w:r>
      <w:proofErr w:type="spellStart"/>
      <w:r w:rsidRPr="0043601C">
        <w:t>size":"</w:t>
      </w:r>
      <w:r>
        <w:t>small</w:t>
      </w:r>
      <w:proofErr w:type="spellEnd"/>
      <w:r w:rsidRPr="0043601C">
        <w:t>",</w:t>
      </w:r>
    </w:p>
    <w:p w14:paraId="0340E57D" w14:textId="77777777" w:rsidR="001B595B" w:rsidRPr="0043601C" w:rsidRDefault="001B595B" w:rsidP="00ED086E">
      <w:pPr>
        <w:pStyle w:val="OBWJson"/>
        <w:rPr>
          <w:rFonts w:ascii="Times New Roman" w:hAnsi="Times New Roman" w:cs="Times New Roman"/>
          <w:sz w:val="24"/>
          <w:szCs w:val="24"/>
        </w:rPr>
      </w:pPr>
      <w:r w:rsidRPr="0043601C">
        <w:t>     </w:t>
      </w:r>
      <w:r w:rsidRPr="0043601C">
        <w:tab/>
        <w:t>"</w:t>
      </w:r>
      <w:proofErr w:type="spellStart"/>
      <w:r w:rsidRPr="0043601C">
        <w:t>ice":"yes</w:t>
      </w:r>
      <w:proofErr w:type="spellEnd"/>
      <w:r w:rsidRPr="0043601C">
        <w:t>"</w:t>
      </w:r>
    </w:p>
    <w:p w14:paraId="6BB090D3" w14:textId="1668186D" w:rsidR="001B595B" w:rsidRDefault="001B595B" w:rsidP="001B595B">
      <w:pPr>
        <w:ind w:left="110"/>
        <w:rPr>
          <w:rFonts w:ascii="Courier New" w:eastAsia="Times New Roman" w:hAnsi="Courier New" w:cs="Courier New"/>
        </w:rPr>
      </w:pPr>
      <w:r w:rsidRPr="0043601C">
        <w:rPr>
          <w:rFonts w:ascii="Courier New" w:eastAsia="Times New Roman" w:hAnsi="Courier New" w:cs="Courier New"/>
        </w:rPr>
        <w:t>  </w:t>
      </w:r>
      <w:r w:rsidRPr="0043601C">
        <w:rPr>
          <w:rFonts w:ascii="Courier New" w:eastAsia="Times New Roman" w:hAnsi="Courier New" w:cs="Courier New"/>
        </w:rPr>
        <w:tab/>
        <w:t>}</w:t>
      </w:r>
    </w:p>
    <w:p w14:paraId="327DD0F6" w14:textId="27AB33CE" w:rsidR="00ED086E" w:rsidRDefault="00ED086E" w:rsidP="00ED086E">
      <w:pPr>
        <w:pStyle w:val="OBWheaderstyle"/>
      </w:pPr>
      <w:r>
        <w:t>Example response</w:t>
      </w:r>
    </w:p>
    <w:p w14:paraId="6DEF2898" w14:textId="50A7E4A0" w:rsidR="00ED086E" w:rsidRDefault="00ED086E" w:rsidP="00ED086E">
      <w:pPr>
        <w:pStyle w:val="OBWJson"/>
      </w:pPr>
      <w:r>
        <w:t>200 OK</w:t>
      </w:r>
    </w:p>
    <w:p w14:paraId="53FABBAB" w14:textId="77777777" w:rsidR="00ED086E" w:rsidRDefault="00ED086E" w:rsidP="00ED086E">
      <w:pPr>
        <w:pStyle w:val="OBWJson"/>
      </w:pPr>
    </w:p>
    <w:p w14:paraId="26CD39ED" w14:textId="5ED674CE" w:rsidR="00ED086E" w:rsidRDefault="00ED086E" w:rsidP="00ED086E">
      <w:pPr>
        <w:pStyle w:val="OBWheaderstyle"/>
      </w:pPr>
      <w:r>
        <w:t>Example request:</w:t>
      </w:r>
    </w:p>
    <w:p w14:paraId="2A340826" w14:textId="77777777" w:rsidR="00ED086E" w:rsidRDefault="00ED086E" w:rsidP="00ED086E">
      <w:r>
        <w:t>Accept: application/json</w:t>
      </w:r>
    </w:p>
    <w:p w14:paraId="2929657C" w14:textId="77777777" w:rsidR="00ED086E" w:rsidRPr="00ED086E" w:rsidRDefault="00ED086E" w:rsidP="00ED086E">
      <w:r>
        <w:t>Content-Type: application/json</w:t>
      </w:r>
    </w:p>
    <w:p w14:paraId="34270B0F" w14:textId="77777777" w:rsidR="00ED086E" w:rsidRDefault="00ED086E" w:rsidP="00ED086E">
      <w:r>
        <w:t>POST/orders</w:t>
      </w:r>
    </w:p>
    <w:p w14:paraId="18A90262" w14:textId="77777777" w:rsidR="00ED086E" w:rsidRDefault="00ED086E" w:rsidP="00ED086E">
      <w:pPr>
        <w:pStyle w:val="OBWJson"/>
      </w:pPr>
    </w:p>
    <w:p w14:paraId="7BE7C8DD" w14:textId="32EE7EDE" w:rsidR="00ED086E" w:rsidRDefault="00ED086E" w:rsidP="00ED086E">
      <w:pPr>
        <w:pStyle w:val="OBWJson"/>
      </w:pPr>
    </w:p>
    <w:p w14:paraId="6176B0CD" w14:textId="77777777" w:rsidR="00ED086E" w:rsidRPr="0043601C" w:rsidRDefault="00ED086E" w:rsidP="00ED086E">
      <w:pPr>
        <w:pStyle w:val="OBWJson"/>
        <w:rPr>
          <w:rFonts w:ascii="Times New Roman" w:hAnsi="Times New Roman" w:cs="Times New Roman"/>
          <w:sz w:val="24"/>
          <w:szCs w:val="24"/>
        </w:rPr>
      </w:pPr>
      <w:r w:rsidRPr="0043601C">
        <w:t>curl -H "Content-Type: application/json" -X POST -d'{</w:t>
      </w:r>
    </w:p>
    <w:p w14:paraId="21699A5E" w14:textId="77777777" w:rsidR="00ED086E" w:rsidRPr="0043601C" w:rsidRDefault="00ED086E" w:rsidP="00ED086E">
      <w:pPr>
        <w:pStyle w:val="OBWJson"/>
        <w:rPr>
          <w:rFonts w:ascii="Times New Roman" w:hAnsi="Times New Roman" w:cs="Times New Roman"/>
          <w:sz w:val="24"/>
          <w:szCs w:val="24"/>
        </w:rPr>
      </w:pPr>
      <w:r w:rsidRPr="0043601C">
        <w:t>   "</w:t>
      </w:r>
      <w:proofErr w:type="spellStart"/>
      <w:r w:rsidRPr="0043601C">
        <w:t>mealType</w:t>
      </w:r>
      <w:proofErr w:type="spellEnd"/>
      <w:r w:rsidRPr="0043601C">
        <w:t>":"lunch",</w:t>
      </w:r>
    </w:p>
    <w:p w14:paraId="6B53D639" w14:textId="77777777" w:rsidR="00ED086E" w:rsidRPr="0043601C" w:rsidRDefault="00ED086E" w:rsidP="00ED086E">
      <w:pPr>
        <w:pStyle w:val="OBWJson"/>
        <w:rPr>
          <w:rFonts w:ascii="Times New Roman" w:hAnsi="Times New Roman" w:cs="Times New Roman"/>
          <w:sz w:val="24"/>
          <w:szCs w:val="24"/>
        </w:rPr>
      </w:pPr>
      <w:r w:rsidRPr="0043601C">
        <w:t>   "</w:t>
      </w:r>
      <w:proofErr w:type="spellStart"/>
      <w:r w:rsidRPr="0043601C">
        <w:t>mealCat</w:t>
      </w:r>
      <w:proofErr w:type="spellEnd"/>
      <w:proofErr w:type="gramStart"/>
      <w:r w:rsidRPr="0043601C">
        <w:t>":{</w:t>
      </w:r>
      <w:proofErr w:type="gramEnd"/>
    </w:p>
    <w:p w14:paraId="0A4E2CE4" w14:textId="77777777" w:rsidR="00ED086E" w:rsidRPr="0043601C" w:rsidRDefault="00ED086E" w:rsidP="00ED086E">
      <w:pPr>
        <w:pStyle w:val="OBWJson"/>
        <w:rPr>
          <w:rFonts w:ascii="Times New Roman" w:hAnsi="Times New Roman" w:cs="Times New Roman"/>
          <w:sz w:val="24"/>
          <w:szCs w:val="24"/>
        </w:rPr>
      </w:pPr>
      <w:r w:rsidRPr="0043601C">
        <w:t>  </w:t>
      </w:r>
      <w:r w:rsidRPr="0043601C">
        <w:tab/>
        <w:t>"main":"</w:t>
      </w:r>
      <w:proofErr w:type="spellStart"/>
      <w:r w:rsidRPr="0043601C">
        <w:t>burgerMeal</w:t>
      </w:r>
      <w:proofErr w:type="spellEnd"/>
      <w:r w:rsidRPr="0043601C">
        <w:t>",</w:t>
      </w:r>
    </w:p>
    <w:p w14:paraId="741CD4C2" w14:textId="77777777" w:rsidR="00ED086E" w:rsidRPr="0043601C" w:rsidRDefault="00ED086E" w:rsidP="00ED086E">
      <w:pPr>
        <w:pStyle w:val="OBWJson"/>
        <w:rPr>
          <w:rFonts w:ascii="Times New Roman" w:hAnsi="Times New Roman" w:cs="Times New Roman"/>
          <w:sz w:val="24"/>
          <w:szCs w:val="24"/>
        </w:rPr>
      </w:pPr>
      <w:r w:rsidRPr="0043601C">
        <w:t>  </w:t>
      </w:r>
      <w:r w:rsidRPr="0043601C">
        <w:tab/>
        <w:t>"burger</w:t>
      </w:r>
      <w:proofErr w:type="gramStart"/>
      <w:r w:rsidRPr="0043601C">
        <w:t>":{</w:t>
      </w:r>
      <w:proofErr w:type="gramEnd"/>
    </w:p>
    <w:p w14:paraId="111AFD95" w14:textId="77777777" w:rsidR="00ED086E" w:rsidRPr="0043601C" w:rsidRDefault="00ED086E" w:rsidP="00ED086E">
      <w:pPr>
        <w:pStyle w:val="OBWJson"/>
        <w:rPr>
          <w:rFonts w:ascii="Times New Roman" w:hAnsi="Times New Roman" w:cs="Times New Roman"/>
          <w:sz w:val="24"/>
          <w:szCs w:val="24"/>
        </w:rPr>
      </w:pPr>
      <w:r w:rsidRPr="0043601C">
        <w:t>     </w:t>
      </w:r>
      <w:r w:rsidRPr="0043601C">
        <w:tab/>
        <w:t>"</w:t>
      </w:r>
      <w:proofErr w:type="spellStart"/>
      <w:r w:rsidRPr="0043601C">
        <w:t>pattyType</w:t>
      </w:r>
      <w:proofErr w:type="spellEnd"/>
      <w:r w:rsidRPr="0043601C">
        <w:t>":"</w:t>
      </w:r>
      <w:r>
        <w:t>veggie</w:t>
      </w:r>
      <w:r w:rsidRPr="0043601C">
        <w:t>",</w:t>
      </w:r>
    </w:p>
    <w:p w14:paraId="537EEE35" w14:textId="23FD2F81" w:rsidR="00ED086E" w:rsidRPr="0043601C" w:rsidRDefault="00ED086E" w:rsidP="00ED086E">
      <w:pPr>
        <w:pStyle w:val="OBWJson"/>
        <w:rPr>
          <w:rFonts w:ascii="Times New Roman" w:hAnsi="Times New Roman" w:cs="Times New Roman"/>
          <w:sz w:val="24"/>
          <w:szCs w:val="24"/>
        </w:rPr>
      </w:pPr>
      <w:r w:rsidRPr="0043601C">
        <w:t>     </w:t>
      </w:r>
      <w:r w:rsidRPr="0043601C">
        <w:tab/>
        <w:t>"pattyQty":</w:t>
      </w:r>
      <w:r>
        <w:t>3</w:t>
      </w:r>
      <w:r w:rsidRPr="0043601C">
        <w:t>,</w:t>
      </w:r>
    </w:p>
    <w:p w14:paraId="4785401E" w14:textId="77777777" w:rsidR="00ED086E" w:rsidRPr="0043601C" w:rsidRDefault="00ED086E" w:rsidP="00ED086E">
      <w:pPr>
        <w:pStyle w:val="OBWJson"/>
        <w:rPr>
          <w:rFonts w:ascii="Times New Roman" w:hAnsi="Times New Roman" w:cs="Times New Roman"/>
          <w:sz w:val="24"/>
          <w:szCs w:val="24"/>
        </w:rPr>
      </w:pPr>
      <w:r w:rsidRPr="0043601C">
        <w:t>     </w:t>
      </w:r>
      <w:r w:rsidRPr="0043601C">
        <w:tab/>
        <w:t>"pattyWeightG":300,</w:t>
      </w:r>
    </w:p>
    <w:p w14:paraId="5DF9A912" w14:textId="77777777" w:rsidR="00ED086E" w:rsidRPr="0043601C" w:rsidRDefault="00ED086E" w:rsidP="00ED086E">
      <w:pPr>
        <w:pStyle w:val="OBWJson"/>
        <w:rPr>
          <w:rFonts w:ascii="Times New Roman" w:hAnsi="Times New Roman" w:cs="Times New Roman"/>
          <w:sz w:val="24"/>
          <w:szCs w:val="24"/>
        </w:rPr>
      </w:pPr>
      <w:r w:rsidRPr="0043601C">
        <w:t>     </w:t>
      </w:r>
      <w:r w:rsidRPr="0043601C">
        <w:tab/>
        <w:t>"</w:t>
      </w:r>
      <w:proofErr w:type="spellStart"/>
      <w:r w:rsidRPr="0043601C">
        <w:t>pattyCook</w:t>
      </w:r>
      <w:proofErr w:type="spellEnd"/>
      <w:r w:rsidRPr="0043601C">
        <w:t>":"</w:t>
      </w:r>
      <w:r>
        <w:t>medium</w:t>
      </w:r>
      <w:r w:rsidRPr="0043601C">
        <w:t>",</w:t>
      </w:r>
    </w:p>
    <w:p w14:paraId="4DD80023" w14:textId="77777777" w:rsidR="00ED086E" w:rsidRPr="0043601C" w:rsidRDefault="00ED086E" w:rsidP="00ED086E">
      <w:pPr>
        <w:pStyle w:val="OBWJson"/>
        <w:rPr>
          <w:rFonts w:ascii="Times New Roman" w:hAnsi="Times New Roman" w:cs="Times New Roman"/>
          <w:sz w:val="24"/>
          <w:szCs w:val="24"/>
        </w:rPr>
      </w:pPr>
      <w:r w:rsidRPr="0043601C">
        <w:t>     </w:t>
      </w:r>
      <w:r w:rsidRPr="0043601C">
        <w:tab/>
        <w:t>"</w:t>
      </w:r>
      <w:proofErr w:type="spellStart"/>
      <w:r w:rsidRPr="0043601C">
        <w:t>bunType</w:t>
      </w:r>
      <w:proofErr w:type="spellEnd"/>
      <w:r w:rsidRPr="0043601C">
        <w:t>":"</w:t>
      </w:r>
      <w:r>
        <w:t>regular</w:t>
      </w:r>
      <w:r w:rsidRPr="0043601C">
        <w:t>",</w:t>
      </w:r>
    </w:p>
    <w:p w14:paraId="728A2E6E" w14:textId="77777777" w:rsidR="00ED086E" w:rsidRPr="0043601C" w:rsidRDefault="00ED086E" w:rsidP="00ED086E">
      <w:pPr>
        <w:pStyle w:val="OBWJson"/>
        <w:rPr>
          <w:rFonts w:ascii="Times New Roman" w:hAnsi="Times New Roman" w:cs="Times New Roman"/>
          <w:sz w:val="24"/>
          <w:szCs w:val="24"/>
        </w:rPr>
      </w:pPr>
      <w:r w:rsidRPr="0043601C">
        <w:t>     </w:t>
      </w:r>
      <w:r w:rsidRPr="0043601C">
        <w:tab/>
        <w:t>"condiment1":"ketchup</w:t>
      </w:r>
      <w:r>
        <w:t>andmustard</w:t>
      </w:r>
      <w:r w:rsidRPr="0043601C">
        <w:t>",</w:t>
      </w:r>
    </w:p>
    <w:p w14:paraId="3A242B7F" w14:textId="77777777" w:rsidR="00ED086E" w:rsidRPr="0043601C" w:rsidRDefault="00ED086E" w:rsidP="00ED086E">
      <w:pPr>
        <w:pStyle w:val="OBWJson"/>
        <w:rPr>
          <w:rFonts w:ascii="Times New Roman" w:hAnsi="Times New Roman" w:cs="Times New Roman"/>
          <w:sz w:val="24"/>
          <w:szCs w:val="24"/>
        </w:rPr>
      </w:pPr>
      <w:r w:rsidRPr="0043601C">
        <w:t>     </w:t>
      </w:r>
      <w:r w:rsidRPr="0043601C">
        <w:tab/>
        <w:t>"condiment2":"</w:t>
      </w:r>
      <w:r>
        <w:t>guacamole</w:t>
      </w:r>
      <w:r w:rsidRPr="0043601C">
        <w:t>",</w:t>
      </w:r>
    </w:p>
    <w:p w14:paraId="18A57298" w14:textId="77777777" w:rsidR="00ED086E" w:rsidRPr="0043601C" w:rsidRDefault="00ED086E" w:rsidP="00ED086E">
      <w:pPr>
        <w:pStyle w:val="OBWJson"/>
        <w:rPr>
          <w:rFonts w:ascii="Times New Roman" w:hAnsi="Times New Roman" w:cs="Times New Roman"/>
          <w:sz w:val="24"/>
          <w:szCs w:val="24"/>
        </w:rPr>
      </w:pPr>
      <w:r w:rsidRPr="0043601C">
        <w:t>     </w:t>
      </w:r>
      <w:r w:rsidRPr="0043601C">
        <w:tab/>
        <w:t>"topping1":"lettuce</w:t>
      </w:r>
      <w:r>
        <w:t>andtomatoes</w:t>
      </w:r>
      <w:r w:rsidRPr="0043601C">
        <w:t>",</w:t>
      </w:r>
    </w:p>
    <w:p w14:paraId="1E29E153" w14:textId="77777777" w:rsidR="00ED086E" w:rsidRPr="0043601C" w:rsidRDefault="00ED086E" w:rsidP="00ED086E">
      <w:pPr>
        <w:pStyle w:val="OBWJson"/>
        <w:rPr>
          <w:rFonts w:ascii="Times New Roman" w:hAnsi="Times New Roman" w:cs="Times New Roman"/>
          <w:sz w:val="24"/>
          <w:szCs w:val="24"/>
        </w:rPr>
      </w:pPr>
      <w:r w:rsidRPr="0043601C">
        <w:t>     </w:t>
      </w:r>
      <w:r w:rsidRPr="0043601C">
        <w:tab/>
        <w:t>"topping2":"</w:t>
      </w:r>
      <w:r>
        <w:t>none</w:t>
      </w:r>
      <w:r w:rsidRPr="0043601C">
        <w:t>",</w:t>
      </w:r>
    </w:p>
    <w:p w14:paraId="47B5F828" w14:textId="77777777" w:rsidR="00ED086E" w:rsidRPr="0043601C" w:rsidRDefault="00ED086E" w:rsidP="00ED086E">
      <w:pPr>
        <w:pStyle w:val="OBWJson"/>
        <w:rPr>
          <w:rFonts w:ascii="Times New Roman" w:hAnsi="Times New Roman" w:cs="Times New Roman"/>
          <w:sz w:val="24"/>
          <w:szCs w:val="24"/>
        </w:rPr>
      </w:pPr>
      <w:r w:rsidRPr="0043601C">
        <w:t>     </w:t>
      </w:r>
      <w:r w:rsidRPr="0043601C">
        <w:tab/>
        <w:t>"topping3":"</w:t>
      </w:r>
      <w:r>
        <w:t>onions</w:t>
      </w:r>
      <w:r w:rsidRPr="0043601C">
        <w:t>",</w:t>
      </w:r>
    </w:p>
    <w:p w14:paraId="2AFDE98E" w14:textId="77777777" w:rsidR="00ED086E" w:rsidRPr="0043601C" w:rsidRDefault="00ED086E" w:rsidP="00ED086E">
      <w:pPr>
        <w:pStyle w:val="OBWJson"/>
        <w:rPr>
          <w:rFonts w:ascii="Times New Roman" w:hAnsi="Times New Roman" w:cs="Times New Roman"/>
          <w:sz w:val="24"/>
          <w:szCs w:val="24"/>
        </w:rPr>
      </w:pPr>
      <w:r w:rsidRPr="0043601C">
        <w:t>     </w:t>
      </w:r>
      <w:r w:rsidRPr="0043601C">
        <w:tab/>
        <w:t>"topping4":"</w:t>
      </w:r>
      <w:r>
        <w:t>jalapenos</w:t>
      </w:r>
      <w:r w:rsidRPr="0043601C">
        <w:t>"</w:t>
      </w:r>
    </w:p>
    <w:p w14:paraId="69F5A9F3" w14:textId="77777777" w:rsidR="00ED086E" w:rsidRPr="0043601C" w:rsidRDefault="00ED086E" w:rsidP="00ED086E">
      <w:pPr>
        <w:pStyle w:val="OBWJson"/>
        <w:rPr>
          <w:rFonts w:ascii="Times New Roman" w:hAnsi="Times New Roman" w:cs="Times New Roman"/>
          <w:sz w:val="24"/>
          <w:szCs w:val="24"/>
        </w:rPr>
      </w:pPr>
      <w:r w:rsidRPr="0043601C">
        <w:t>  </w:t>
      </w:r>
      <w:r w:rsidRPr="0043601C">
        <w:tab/>
        <w:t>},</w:t>
      </w:r>
    </w:p>
    <w:p w14:paraId="1085C66B" w14:textId="77777777" w:rsidR="00ED086E" w:rsidRPr="0043601C" w:rsidRDefault="00ED086E" w:rsidP="00ED086E">
      <w:pPr>
        <w:pStyle w:val="OBWJson"/>
        <w:rPr>
          <w:rFonts w:ascii="Times New Roman" w:hAnsi="Times New Roman" w:cs="Times New Roman"/>
          <w:sz w:val="24"/>
          <w:szCs w:val="24"/>
        </w:rPr>
      </w:pPr>
      <w:r w:rsidRPr="0043601C">
        <w:t>  </w:t>
      </w:r>
      <w:r w:rsidRPr="0043601C">
        <w:tab/>
        <w:t>"sides</w:t>
      </w:r>
      <w:proofErr w:type="gramStart"/>
      <w:r w:rsidRPr="0043601C">
        <w:t>":{</w:t>
      </w:r>
      <w:proofErr w:type="gramEnd"/>
    </w:p>
    <w:p w14:paraId="7719A300" w14:textId="77777777" w:rsidR="00ED086E" w:rsidRPr="0043601C" w:rsidRDefault="00ED086E" w:rsidP="00ED086E">
      <w:pPr>
        <w:pStyle w:val="OBWJson"/>
        <w:rPr>
          <w:rFonts w:ascii="Times New Roman" w:hAnsi="Times New Roman" w:cs="Times New Roman"/>
          <w:sz w:val="24"/>
          <w:szCs w:val="24"/>
        </w:rPr>
      </w:pPr>
      <w:r w:rsidRPr="0043601C">
        <w:t>     </w:t>
      </w:r>
      <w:r w:rsidRPr="0043601C">
        <w:tab/>
        <w:t>"side1</w:t>
      </w:r>
      <w:proofErr w:type="gramStart"/>
      <w:r w:rsidRPr="0043601C">
        <w:t>":{</w:t>
      </w:r>
      <w:proofErr w:type="gramEnd"/>
    </w:p>
    <w:p w14:paraId="2D8F36AE" w14:textId="77777777" w:rsidR="00ED086E" w:rsidRPr="0043601C" w:rsidRDefault="00ED086E" w:rsidP="00ED086E">
      <w:pPr>
        <w:pStyle w:val="OBWJson"/>
        <w:rPr>
          <w:rFonts w:ascii="Times New Roman" w:hAnsi="Times New Roman" w:cs="Times New Roman"/>
          <w:sz w:val="24"/>
          <w:szCs w:val="24"/>
        </w:rPr>
      </w:pPr>
      <w:r w:rsidRPr="0043601C">
        <w:t>        </w:t>
      </w:r>
      <w:r w:rsidRPr="0043601C">
        <w:tab/>
        <w:t>"type":"</w:t>
      </w:r>
      <w:proofErr w:type="spellStart"/>
      <w:r>
        <w:t>potatochips</w:t>
      </w:r>
      <w:proofErr w:type="spellEnd"/>
      <w:r w:rsidRPr="0043601C">
        <w:t>",</w:t>
      </w:r>
    </w:p>
    <w:p w14:paraId="6A317877" w14:textId="77777777" w:rsidR="00ED086E" w:rsidRPr="0043601C" w:rsidRDefault="00ED086E" w:rsidP="00ED086E">
      <w:pPr>
        <w:pStyle w:val="OBWJson"/>
        <w:rPr>
          <w:rFonts w:ascii="Times New Roman" w:hAnsi="Times New Roman" w:cs="Times New Roman"/>
          <w:sz w:val="24"/>
          <w:szCs w:val="24"/>
        </w:rPr>
      </w:pPr>
      <w:r w:rsidRPr="0043601C">
        <w:t>        </w:t>
      </w:r>
      <w:r w:rsidRPr="0043601C">
        <w:tab/>
        <w:t>"</w:t>
      </w:r>
      <w:proofErr w:type="spellStart"/>
      <w:r w:rsidRPr="0043601C">
        <w:t>size":"large</w:t>
      </w:r>
      <w:proofErr w:type="spellEnd"/>
      <w:r w:rsidRPr="0043601C">
        <w:t>"</w:t>
      </w:r>
    </w:p>
    <w:p w14:paraId="06E76379" w14:textId="77777777" w:rsidR="00ED086E" w:rsidRPr="0043601C" w:rsidRDefault="00ED086E" w:rsidP="00ED086E">
      <w:pPr>
        <w:pStyle w:val="OBWJson"/>
        <w:rPr>
          <w:rFonts w:ascii="Times New Roman" w:hAnsi="Times New Roman" w:cs="Times New Roman"/>
          <w:sz w:val="24"/>
          <w:szCs w:val="24"/>
        </w:rPr>
      </w:pPr>
      <w:r w:rsidRPr="0043601C">
        <w:t>     </w:t>
      </w:r>
      <w:r w:rsidRPr="0043601C">
        <w:tab/>
        <w:t>},</w:t>
      </w:r>
    </w:p>
    <w:p w14:paraId="75DFBE32" w14:textId="77777777" w:rsidR="00ED086E" w:rsidRPr="0043601C" w:rsidRDefault="00ED086E" w:rsidP="00ED086E">
      <w:pPr>
        <w:pStyle w:val="OBWJson"/>
        <w:rPr>
          <w:rFonts w:ascii="Times New Roman" w:hAnsi="Times New Roman" w:cs="Times New Roman"/>
          <w:sz w:val="24"/>
          <w:szCs w:val="24"/>
        </w:rPr>
      </w:pPr>
      <w:r w:rsidRPr="0043601C">
        <w:t>     </w:t>
      </w:r>
      <w:r w:rsidRPr="0043601C">
        <w:tab/>
        <w:t>"side2</w:t>
      </w:r>
      <w:proofErr w:type="gramStart"/>
      <w:r w:rsidRPr="0043601C">
        <w:t>":{</w:t>
      </w:r>
      <w:proofErr w:type="gramEnd"/>
    </w:p>
    <w:p w14:paraId="23906892" w14:textId="77777777" w:rsidR="00ED086E" w:rsidRPr="0043601C" w:rsidRDefault="00ED086E" w:rsidP="00ED086E">
      <w:pPr>
        <w:pStyle w:val="OBWJson"/>
        <w:rPr>
          <w:rFonts w:ascii="Times New Roman" w:hAnsi="Times New Roman" w:cs="Times New Roman"/>
          <w:sz w:val="24"/>
          <w:szCs w:val="24"/>
        </w:rPr>
      </w:pPr>
      <w:r w:rsidRPr="0043601C">
        <w:t>        </w:t>
      </w:r>
      <w:r w:rsidRPr="0043601C">
        <w:tab/>
        <w:t>"</w:t>
      </w:r>
      <w:proofErr w:type="spellStart"/>
      <w:r w:rsidRPr="0043601C">
        <w:t>type":"</w:t>
      </w:r>
      <w:r>
        <w:t>coleslaw</w:t>
      </w:r>
      <w:proofErr w:type="spellEnd"/>
      <w:r w:rsidRPr="0043601C">
        <w:t>",</w:t>
      </w:r>
    </w:p>
    <w:p w14:paraId="76086BCC" w14:textId="77777777" w:rsidR="00ED086E" w:rsidRPr="0043601C" w:rsidRDefault="00ED086E" w:rsidP="00ED086E">
      <w:pPr>
        <w:pStyle w:val="OBWJson"/>
        <w:rPr>
          <w:rFonts w:ascii="Times New Roman" w:hAnsi="Times New Roman" w:cs="Times New Roman"/>
          <w:sz w:val="24"/>
          <w:szCs w:val="24"/>
        </w:rPr>
      </w:pPr>
      <w:r w:rsidRPr="0043601C">
        <w:t>        </w:t>
      </w:r>
      <w:r w:rsidRPr="0043601C">
        <w:tab/>
        <w:t>"</w:t>
      </w:r>
      <w:proofErr w:type="spellStart"/>
      <w:r w:rsidRPr="0043601C">
        <w:t>size":"</w:t>
      </w:r>
      <w:r>
        <w:t>small</w:t>
      </w:r>
      <w:proofErr w:type="spellEnd"/>
      <w:r>
        <w:t>"</w:t>
      </w:r>
    </w:p>
    <w:p w14:paraId="3C1C6B3E" w14:textId="77777777" w:rsidR="00ED086E" w:rsidRPr="0043601C" w:rsidRDefault="00ED086E" w:rsidP="00ED086E">
      <w:pPr>
        <w:pStyle w:val="OBWJson"/>
        <w:rPr>
          <w:rFonts w:ascii="Times New Roman" w:hAnsi="Times New Roman" w:cs="Times New Roman"/>
          <w:sz w:val="24"/>
          <w:szCs w:val="24"/>
        </w:rPr>
      </w:pPr>
      <w:r w:rsidRPr="0043601C">
        <w:t>     </w:t>
      </w:r>
      <w:r w:rsidRPr="0043601C">
        <w:tab/>
        <w:t>}</w:t>
      </w:r>
    </w:p>
    <w:p w14:paraId="294B065C" w14:textId="77777777" w:rsidR="00ED086E" w:rsidRPr="0043601C" w:rsidRDefault="00ED086E" w:rsidP="00ED086E">
      <w:pPr>
        <w:pStyle w:val="OBWJson"/>
        <w:rPr>
          <w:rFonts w:ascii="Times New Roman" w:hAnsi="Times New Roman" w:cs="Times New Roman"/>
          <w:sz w:val="24"/>
          <w:szCs w:val="24"/>
        </w:rPr>
      </w:pPr>
      <w:r w:rsidRPr="0043601C">
        <w:t>  </w:t>
      </w:r>
      <w:r w:rsidRPr="0043601C">
        <w:tab/>
        <w:t>},</w:t>
      </w:r>
    </w:p>
    <w:p w14:paraId="3E3FD349" w14:textId="77777777" w:rsidR="00ED086E" w:rsidRPr="0043601C" w:rsidRDefault="00ED086E" w:rsidP="00ED086E">
      <w:pPr>
        <w:pStyle w:val="OBWJson"/>
        <w:rPr>
          <w:rFonts w:ascii="Times New Roman" w:hAnsi="Times New Roman" w:cs="Times New Roman"/>
          <w:sz w:val="24"/>
          <w:szCs w:val="24"/>
        </w:rPr>
      </w:pPr>
      <w:r w:rsidRPr="0043601C">
        <w:t>  </w:t>
      </w:r>
      <w:r w:rsidRPr="0043601C">
        <w:tab/>
        <w:t>"drink</w:t>
      </w:r>
      <w:proofErr w:type="gramStart"/>
      <w:r w:rsidRPr="0043601C">
        <w:t>":{</w:t>
      </w:r>
      <w:proofErr w:type="gramEnd"/>
    </w:p>
    <w:p w14:paraId="31996585" w14:textId="77777777" w:rsidR="00ED086E" w:rsidRPr="0043601C" w:rsidRDefault="00ED086E" w:rsidP="00ED086E">
      <w:pPr>
        <w:pStyle w:val="OBWJson"/>
        <w:rPr>
          <w:rFonts w:ascii="Times New Roman" w:hAnsi="Times New Roman" w:cs="Times New Roman"/>
          <w:sz w:val="24"/>
          <w:szCs w:val="24"/>
        </w:rPr>
      </w:pPr>
      <w:r w:rsidRPr="0043601C">
        <w:t>     </w:t>
      </w:r>
      <w:r w:rsidRPr="0043601C">
        <w:tab/>
        <w:t>"type":"</w:t>
      </w:r>
      <w:r>
        <w:t>7-Up</w:t>
      </w:r>
      <w:r w:rsidRPr="0043601C">
        <w:t>",</w:t>
      </w:r>
    </w:p>
    <w:p w14:paraId="64D87C86" w14:textId="77777777" w:rsidR="00ED086E" w:rsidRPr="0043601C" w:rsidRDefault="00ED086E" w:rsidP="00ED086E">
      <w:pPr>
        <w:pStyle w:val="OBWJson"/>
        <w:rPr>
          <w:rFonts w:ascii="Times New Roman" w:hAnsi="Times New Roman" w:cs="Times New Roman"/>
          <w:sz w:val="24"/>
          <w:szCs w:val="24"/>
        </w:rPr>
      </w:pPr>
      <w:r w:rsidRPr="0043601C">
        <w:t>     </w:t>
      </w:r>
      <w:r w:rsidRPr="0043601C">
        <w:tab/>
        <w:t>"</w:t>
      </w:r>
      <w:proofErr w:type="spellStart"/>
      <w:r w:rsidRPr="0043601C">
        <w:t>size":"</w:t>
      </w:r>
      <w:r>
        <w:t>small</w:t>
      </w:r>
      <w:proofErr w:type="spellEnd"/>
      <w:r w:rsidRPr="0043601C">
        <w:t>",</w:t>
      </w:r>
    </w:p>
    <w:p w14:paraId="602E1F62" w14:textId="77777777" w:rsidR="00ED086E" w:rsidRPr="0043601C" w:rsidRDefault="00ED086E" w:rsidP="00ED086E">
      <w:pPr>
        <w:pStyle w:val="OBWJson"/>
        <w:rPr>
          <w:rFonts w:ascii="Times New Roman" w:hAnsi="Times New Roman" w:cs="Times New Roman"/>
          <w:sz w:val="24"/>
          <w:szCs w:val="24"/>
        </w:rPr>
      </w:pPr>
      <w:r w:rsidRPr="0043601C">
        <w:t>     </w:t>
      </w:r>
      <w:r w:rsidRPr="0043601C">
        <w:tab/>
        <w:t>"</w:t>
      </w:r>
      <w:proofErr w:type="spellStart"/>
      <w:r w:rsidRPr="0043601C">
        <w:t>ice":"yes</w:t>
      </w:r>
      <w:proofErr w:type="spellEnd"/>
      <w:r w:rsidRPr="0043601C">
        <w:t>"</w:t>
      </w:r>
    </w:p>
    <w:p w14:paraId="0285C8D8" w14:textId="77777777" w:rsidR="00ED086E" w:rsidRDefault="00ED086E" w:rsidP="00ED086E">
      <w:pPr>
        <w:pStyle w:val="OBWJson"/>
      </w:pPr>
    </w:p>
    <w:p w14:paraId="113C862B" w14:textId="77777777" w:rsidR="00ED086E" w:rsidRDefault="00ED086E" w:rsidP="00ED086E">
      <w:pPr>
        <w:pStyle w:val="OBWheaderstyle"/>
      </w:pPr>
      <w:r>
        <w:t>Example response</w:t>
      </w:r>
    </w:p>
    <w:p w14:paraId="7476C9E1" w14:textId="7FE3679B" w:rsidR="00ED086E" w:rsidRPr="00ED086E" w:rsidRDefault="00ED086E" w:rsidP="00ED086E">
      <w:pPr>
        <w:pStyle w:val="OBWJson"/>
      </w:pPr>
      <w:r>
        <w:t xml:space="preserve">400 Bad </w:t>
      </w:r>
      <w:proofErr w:type="gramStart"/>
      <w:r>
        <w:t>request</w:t>
      </w:r>
      <w:proofErr w:type="gramEnd"/>
      <w:r>
        <w:t xml:space="preserve">. </w:t>
      </w:r>
    </w:p>
    <w:p w14:paraId="6FB0D322" w14:textId="77777777" w:rsidR="001B595B" w:rsidRDefault="001B595B" w:rsidP="001B595B">
      <w:pPr>
        <w:pStyle w:val="OBWHeading1"/>
      </w:pPr>
      <w:r>
        <w:t xml:space="preserve">Part 2 </w:t>
      </w:r>
    </w:p>
    <w:p w14:paraId="6DA0A015" w14:textId="4176A7EC" w:rsidR="001B595B" w:rsidRPr="001B595B" w:rsidRDefault="001B595B" w:rsidP="00ED086E">
      <w:pPr>
        <w:pStyle w:val="OBWheaderstyle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551"/>
      </w:tblGrid>
      <w:tr w:rsidR="001B595B" w14:paraId="1F179DFA" w14:textId="77777777" w:rsidTr="001B595B">
        <w:tc>
          <w:tcPr>
            <w:tcW w:w="1555" w:type="dxa"/>
          </w:tcPr>
          <w:p w14:paraId="462A32A6" w14:textId="77777777" w:rsidR="001B595B" w:rsidRPr="00AE6186" w:rsidRDefault="001B595B" w:rsidP="001B595B">
            <w:pPr>
              <w:pStyle w:val="OBWHeader"/>
            </w:pPr>
            <w:r w:rsidRPr="00AE6186">
              <w:t xml:space="preserve">Method </w:t>
            </w:r>
          </w:p>
        </w:tc>
        <w:tc>
          <w:tcPr>
            <w:tcW w:w="2551" w:type="dxa"/>
          </w:tcPr>
          <w:p w14:paraId="5BE5EF3B" w14:textId="77777777" w:rsidR="001B595B" w:rsidRPr="00AE6186" w:rsidRDefault="001B595B" w:rsidP="001B595B">
            <w:pPr>
              <w:pStyle w:val="OBWHeader"/>
            </w:pPr>
            <w:r w:rsidRPr="00AE6186">
              <w:t>syntax</w:t>
            </w:r>
          </w:p>
        </w:tc>
      </w:tr>
      <w:tr w:rsidR="001B595B" w14:paraId="1600056A" w14:textId="77777777" w:rsidTr="001B595B">
        <w:tc>
          <w:tcPr>
            <w:tcW w:w="1555" w:type="dxa"/>
          </w:tcPr>
          <w:p w14:paraId="681436BE" w14:textId="77777777" w:rsidR="001B595B" w:rsidRPr="00ED086E" w:rsidRDefault="001B595B" w:rsidP="00ED086E">
            <w:pPr>
              <w:pStyle w:val="OBWtabletext"/>
            </w:pPr>
            <w:r w:rsidRPr="00ED086E">
              <w:t>GET</w:t>
            </w:r>
          </w:p>
        </w:tc>
        <w:tc>
          <w:tcPr>
            <w:tcW w:w="2551" w:type="dxa"/>
          </w:tcPr>
          <w:p w14:paraId="09EAF685" w14:textId="6D99D469" w:rsidR="001B595B" w:rsidRPr="00ED086E" w:rsidRDefault="00ED086E" w:rsidP="00ED086E">
            <w:pPr>
              <w:pStyle w:val="OBWtabletext"/>
            </w:pPr>
            <w:r>
              <w:t>GET/products/Name</w:t>
            </w:r>
          </w:p>
        </w:tc>
      </w:tr>
    </w:tbl>
    <w:p w14:paraId="19DC76B9" w14:textId="77777777" w:rsidR="001B595B" w:rsidRPr="00AE6186" w:rsidRDefault="001B595B" w:rsidP="001B595B"/>
    <w:p w14:paraId="39C34810" w14:textId="77777777" w:rsidR="001B595B" w:rsidRDefault="001B595B" w:rsidP="001B595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tbl>
      <w:tblPr>
        <w:tblW w:w="8787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560"/>
        <w:gridCol w:w="991"/>
        <w:gridCol w:w="1274"/>
        <w:gridCol w:w="1559"/>
        <w:gridCol w:w="1843"/>
      </w:tblGrid>
      <w:tr w:rsidR="001B595B" w:rsidRPr="00A449C2" w14:paraId="79A8FAA7" w14:textId="77777777" w:rsidTr="001B595B">
        <w:trPr>
          <w:trHeight w:val="621"/>
        </w:trPr>
        <w:tc>
          <w:tcPr>
            <w:tcW w:w="1560" w:type="dxa"/>
          </w:tcPr>
          <w:p w14:paraId="13B051C7" w14:textId="77777777" w:rsidR="001B595B" w:rsidRPr="00A449C2" w:rsidRDefault="001B595B" w:rsidP="001B595B">
            <w:pPr>
              <w:pStyle w:val="OBWHeader"/>
            </w:pPr>
            <w:r w:rsidRPr="00A449C2">
              <w:lastRenderedPageBreak/>
              <w:t>Name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DE91A" w14:textId="77777777" w:rsidR="001B595B" w:rsidRPr="00A449C2" w:rsidRDefault="001B595B" w:rsidP="001B595B">
            <w:pPr>
              <w:pStyle w:val="OBWHeader"/>
            </w:pPr>
            <w:r w:rsidRPr="00A449C2">
              <w:t xml:space="preserve">Attributes </w:t>
            </w:r>
          </w:p>
        </w:tc>
        <w:tc>
          <w:tcPr>
            <w:tcW w:w="991" w:type="dxa"/>
          </w:tcPr>
          <w:p w14:paraId="582471EC" w14:textId="77777777" w:rsidR="001B595B" w:rsidRPr="00A449C2" w:rsidRDefault="001B595B" w:rsidP="001B595B">
            <w:pPr>
              <w:pStyle w:val="OBWHeader"/>
            </w:pPr>
            <w:r w:rsidRPr="00A449C2">
              <w:t>Data Types</w:t>
            </w:r>
          </w:p>
        </w:tc>
        <w:tc>
          <w:tcPr>
            <w:tcW w:w="1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33EBC" w14:textId="77777777" w:rsidR="001B595B" w:rsidRPr="00A449C2" w:rsidRDefault="001B595B" w:rsidP="001B595B">
            <w:pPr>
              <w:pStyle w:val="OBWHeader"/>
            </w:pPr>
            <w:r>
              <w:t>Default value</w:t>
            </w:r>
          </w:p>
        </w:tc>
        <w:tc>
          <w:tcPr>
            <w:tcW w:w="1559" w:type="dxa"/>
          </w:tcPr>
          <w:p w14:paraId="0DFA572A" w14:textId="77777777" w:rsidR="001B595B" w:rsidRPr="00A449C2" w:rsidRDefault="001B595B" w:rsidP="001B595B">
            <w:pPr>
              <w:pStyle w:val="OBWHeader"/>
            </w:pPr>
            <w:r w:rsidRPr="00A449C2">
              <w:t>Mandatory/Optional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EA7D2" w14:textId="77777777" w:rsidR="001B595B" w:rsidRPr="00A449C2" w:rsidRDefault="001B595B" w:rsidP="001B595B">
            <w:pPr>
              <w:pStyle w:val="OBWHeader"/>
              <w:ind w:left="43"/>
            </w:pPr>
            <w:r w:rsidRPr="00A449C2">
              <w:t>Description</w:t>
            </w:r>
          </w:p>
        </w:tc>
      </w:tr>
      <w:tr w:rsidR="001B595B" w:rsidRPr="00A449C2" w14:paraId="5E118272" w14:textId="77777777" w:rsidTr="001B595B">
        <w:trPr>
          <w:trHeight w:val="621"/>
        </w:trPr>
        <w:tc>
          <w:tcPr>
            <w:tcW w:w="1560" w:type="dxa"/>
          </w:tcPr>
          <w:p w14:paraId="62A4D0ED" w14:textId="77777777" w:rsidR="001B595B" w:rsidRPr="001B595B" w:rsidRDefault="001B595B" w:rsidP="001B595B">
            <w:pPr>
              <w:pStyle w:val="OBWtabletext"/>
            </w:pPr>
            <w:r w:rsidRPr="001B595B">
              <w:t>GET/</w:t>
            </w:r>
            <w:proofErr w:type="spellStart"/>
            <w:r w:rsidRPr="001B595B">
              <w:t>TableNo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00277" w14:textId="77777777" w:rsidR="001B595B" w:rsidRDefault="001B595B" w:rsidP="001B595B">
            <w:pPr>
              <w:pStyle w:val="OBWtabletext"/>
            </w:pPr>
            <w:proofErr w:type="spellStart"/>
            <w:r>
              <w:t>TableNo</w:t>
            </w:r>
            <w:proofErr w:type="spellEnd"/>
          </w:p>
        </w:tc>
        <w:tc>
          <w:tcPr>
            <w:tcW w:w="991" w:type="dxa"/>
          </w:tcPr>
          <w:p w14:paraId="7D9B7E6C" w14:textId="77777777" w:rsidR="001B595B" w:rsidRDefault="001B595B" w:rsidP="001B595B">
            <w:pPr>
              <w:pStyle w:val="OBWtabletext"/>
            </w:pPr>
            <w:r>
              <w:t>int</w:t>
            </w:r>
          </w:p>
        </w:tc>
        <w:tc>
          <w:tcPr>
            <w:tcW w:w="1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DE45A" w14:textId="77777777" w:rsidR="001B595B" w:rsidRDefault="001B595B" w:rsidP="001B595B">
            <w:pPr>
              <w:pStyle w:val="OBWtabletext"/>
            </w:pPr>
            <w:r>
              <w:t>1</w:t>
            </w:r>
          </w:p>
        </w:tc>
        <w:tc>
          <w:tcPr>
            <w:tcW w:w="1559" w:type="dxa"/>
          </w:tcPr>
          <w:p w14:paraId="343E38EC" w14:textId="77777777" w:rsidR="001B595B" w:rsidRDefault="001B595B" w:rsidP="001B595B">
            <w:pPr>
              <w:pStyle w:val="OBWtabletext"/>
            </w:pPr>
            <w:r>
              <w:t>Mandatory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A829C" w14:textId="77777777" w:rsidR="001B595B" w:rsidRDefault="001B595B" w:rsidP="001B595B">
            <w:pPr>
              <w:pStyle w:val="OBWtabletext"/>
            </w:pPr>
            <w:r>
              <w:t xml:space="preserve">This specifies that it is a sit-in order. Table values can be from 1 to 10. </w:t>
            </w:r>
          </w:p>
        </w:tc>
      </w:tr>
      <w:tr w:rsidR="001B595B" w:rsidRPr="00A449C2" w14:paraId="3A36CCDA" w14:textId="77777777" w:rsidTr="001B595B">
        <w:trPr>
          <w:trHeight w:val="621"/>
        </w:trPr>
        <w:tc>
          <w:tcPr>
            <w:tcW w:w="1560" w:type="dxa"/>
          </w:tcPr>
          <w:p w14:paraId="60C63F35" w14:textId="77777777" w:rsidR="001B595B" w:rsidRPr="00773DB2" w:rsidRDefault="001B595B" w:rsidP="001B595B">
            <w:pPr>
              <w:pStyle w:val="OBWtabletext"/>
            </w:pPr>
            <w:r>
              <w:t>GET/table No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3AE65" w14:textId="77777777" w:rsidR="001B595B" w:rsidRPr="00773DB2" w:rsidRDefault="001B595B" w:rsidP="001B595B">
            <w:pPr>
              <w:pStyle w:val="OBWtabletext"/>
            </w:pPr>
            <w:proofErr w:type="spellStart"/>
            <w:r>
              <w:t>TableNo</w:t>
            </w:r>
            <w:proofErr w:type="spellEnd"/>
          </w:p>
        </w:tc>
        <w:tc>
          <w:tcPr>
            <w:tcW w:w="991" w:type="dxa"/>
          </w:tcPr>
          <w:p w14:paraId="60F61FDF" w14:textId="77777777" w:rsidR="001B595B" w:rsidRPr="00773DB2" w:rsidRDefault="001B595B" w:rsidP="001B595B">
            <w:pPr>
              <w:pStyle w:val="OBWtabletext"/>
            </w:pPr>
            <w:r>
              <w:t>int</w:t>
            </w:r>
          </w:p>
        </w:tc>
        <w:tc>
          <w:tcPr>
            <w:tcW w:w="1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19D47" w14:textId="77777777" w:rsidR="001B595B" w:rsidRPr="00773DB2" w:rsidRDefault="001B595B" w:rsidP="001B595B">
            <w:pPr>
              <w:pStyle w:val="OBWtabletext"/>
            </w:pPr>
            <w:r>
              <w:t>99</w:t>
            </w:r>
          </w:p>
        </w:tc>
        <w:tc>
          <w:tcPr>
            <w:tcW w:w="1559" w:type="dxa"/>
          </w:tcPr>
          <w:p w14:paraId="536BA2E1" w14:textId="77777777" w:rsidR="001B595B" w:rsidRPr="00773DB2" w:rsidRDefault="001B595B" w:rsidP="001B595B">
            <w:pPr>
              <w:pStyle w:val="OBWtabletext"/>
            </w:pPr>
            <w:r>
              <w:t>Mandatory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475C4" w14:textId="77777777" w:rsidR="001B595B" w:rsidRPr="00773DB2" w:rsidRDefault="001B595B" w:rsidP="001B595B">
            <w:pPr>
              <w:pStyle w:val="OBWtabletext"/>
            </w:pPr>
            <w:r>
              <w:t>This specifies that it is a takeout order.</w:t>
            </w:r>
          </w:p>
        </w:tc>
      </w:tr>
      <w:tr w:rsidR="001B595B" w:rsidRPr="00A449C2" w14:paraId="64B840E0" w14:textId="77777777" w:rsidTr="001B595B">
        <w:trPr>
          <w:trHeight w:val="621"/>
        </w:trPr>
        <w:tc>
          <w:tcPr>
            <w:tcW w:w="1560" w:type="dxa"/>
          </w:tcPr>
          <w:p w14:paraId="635D8935" w14:textId="77777777" w:rsidR="001B595B" w:rsidRPr="0023055F" w:rsidRDefault="001B595B" w:rsidP="001B595B">
            <w:pPr>
              <w:pStyle w:val="OBWtabletext"/>
            </w:pPr>
            <w:proofErr w:type="spellStart"/>
            <w:r w:rsidRPr="0023055F">
              <w:t>Getbill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59112" w14:textId="77777777" w:rsidR="001B595B" w:rsidRPr="0023055F" w:rsidRDefault="001B595B" w:rsidP="001B595B">
            <w:pPr>
              <w:pStyle w:val="OBWtabletext"/>
            </w:pPr>
            <w:proofErr w:type="spellStart"/>
            <w:r w:rsidRPr="0023055F">
              <w:t>OrderNum</w:t>
            </w:r>
            <w:proofErr w:type="spellEnd"/>
          </w:p>
        </w:tc>
        <w:tc>
          <w:tcPr>
            <w:tcW w:w="991" w:type="dxa"/>
          </w:tcPr>
          <w:p w14:paraId="517B18B5" w14:textId="77777777" w:rsidR="001B595B" w:rsidRPr="0023055F" w:rsidRDefault="001B595B" w:rsidP="001B595B">
            <w:pPr>
              <w:pStyle w:val="OBWtabletext"/>
            </w:pPr>
            <w:r w:rsidRPr="0023055F">
              <w:t>string</w:t>
            </w:r>
          </w:p>
        </w:tc>
        <w:tc>
          <w:tcPr>
            <w:tcW w:w="1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FC84B" w14:textId="77777777" w:rsidR="001B595B" w:rsidRPr="0023055F" w:rsidRDefault="001B595B" w:rsidP="001B595B">
            <w:pPr>
              <w:pStyle w:val="OBWtabletext"/>
            </w:pPr>
          </w:p>
        </w:tc>
        <w:tc>
          <w:tcPr>
            <w:tcW w:w="1559" w:type="dxa"/>
          </w:tcPr>
          <w:p w14:paraId="2D63DEB5" w14:textId="77777777" w:rsidR="001B595B" w:rsidRPr="0023055F" w:rsidRDefault="001B595B" w:rsidP="001B595B">
            <w:pPr>
              <w:pStyle w:val="OBWtabletext"/>
            </w:pPr>
            <w:r w:rsidRPr="0023055F">
              <w:t>Mandatory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38A29" w14:textId="77777777" w:rsidR="001B595B" w:rsidRPr="0070117D" w:rsidRDefault="001B595B" w:rsidP="001B595B">
            <w:pPr>
              <w:pStyle w:val="OBWtabletext"/>
              <w:rPr>
                <w:highlight w:val="yellow"/>
              </w:rPr>
            </w:pPr>
            <w:r w:rsidRPr="0023055F">
              <w:t xml:space="preserve">This specifies the order number. </w:t>
            </w:r>
            <w:proofErr w:type="gramStart"/>
            <w:r w:rsidRPr="0023055F">
              <w:t>It’s</w:t>
            </w:r>
            <w:proofErr w:type="gramEnd"/>
            <w:r w:rsidRPr="0023055F">
              <w:t xml:space="preserve"> a sequential number that regenerates everyday and begins with 1. </w:t>
            </w:r>
          </w:p>
        </w:tc>
      </w:tr>
      <w:tr w:rsidR="001B595B" w:rsidRPr="00A449C2" w14:paraId="3269A8D7" w14:textId="77777777" w:rsidTr="001B595B">
        <w:trPr>
          <w:trHeight w:val="621"/>
        </w:trPr>
        <w:tc>
          <w:tcPr>
            <w:tcW w:w="1560" w:type="dxa"/>
          </w:tcPr>
          <w:p w14:paraId="0B9DC67E" w14:textId="77777777" w:rsidR="001B595B" w:rsidRPr="0023055F" w:rsidRDefault="001B595B" w:rsidP="001B595B">
            <w:pPr>
              <w:pStyle w:val="OBWtabletext"/>
            </w:pPr>
            <w:proofErr w:type="spellStart"/>
            <w:r w:rsidRPr="0023055F">
              <w:t>Getbill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47F94" w14:textId="77777777" w:rsidR="001B595B" w:rsidRPr="0023055F" w:rsidRDefault="001B595B" w:rsidP="001B595B">
            <w:pPr>
              <w:pStyle w:val="OBWtabletext"/>
            </w:pPr>
            <w:r w:rsidRPr="0023055F">
              <w:t>Timestamp</w:t>
            </w:r>
          </w:p>
        </w:tc>
        <w:tc>
          <w:tcPr>
            <w:tcW w:w="991" w:type="dxa"/>
          </w:tcPr>
          <w:p w14:paraId="792F2641" w14:textId="77777777" w:rsidR="001B595B" w:rsidRPr="0023055F" w:rsidRDefault="001B595B" w:rsidP="001B595B">
            <w:pPr>
              <w:pStyle w:val="OBWtabletext"/>
            </w:pPr>
            <w:r w:rsidRPr="0023055F">
              <w:t>string</w:t>
            </w:r>
          </w:p>
        </w:tc>
        <w:tc>
          <w:tcPr>
            <w:tcW w:w="1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B957C" w14:textId="77777777" w:rsidR="001B595B" w:rsidRPr="0023055F" w:rsidRDefault="001B595B" w:rsidP="001B595B">
            <w:pPr>
              <w:pStyle w:val="OBWtabletext"/>
            </w:pPr>
          </w:p>
        </w:tc>
        <w:tc>
          <w:tcPr>
            <w:tcW w:w="1559" w:type="dxa"/>
          </w:tcPr>
          <w:p w14:paraId="230271EB" w14:textId="77777777" w:rsidR="001B595B" w:rsidRPr="0023055F" w:rsidRDefault="001B595B" w:rsidP="001B595B">
            <w:pPr>
              <w:pStyle w:val="OBWtabletext"/>
            </w:pPr>
            <w:r w:rsidRPr="0023055F">
              <w:t>Mandatory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8FCDE" w14:textId="77777777" w:rsidR="001B595B" w:rsidRPr="0070117D" w:rsidRDefault="001B595B" w:rsidP="001B595B">
            <w:pPr>
              <w:pStyle w:val="OBWtabletext"/>
              <w:rPr>
                <w:highlight w:val="yellow"/>
              </w:rPr>
            </w:pPr>
            <w:r w:rsidRPr="0023055F">
              <w:t>This is a unique identifier generated by the C</w:t>
            </w:r>
            <w:r>
              <w:t>PU</w:t>
            </w:r>
            <w:r w:rsidRPr="0023055F">
              <w:t xml:space="preserve"> and reflects when the order </w:t>
            </w:r>
            <w:proofErr w:type="gramStart"/>
            <w:r w:rsidRPr="0023055F">
              <w:t>is received</w:t>
            </w:r>
            <w:proofErr w:type="gramEnd"/>
            <w:r w:rsidRPr="0023055F">
              <w:t xml:space="preserve">. </w:t>
            </w:r>
          </w:p>
        </w:tc>
      </w:tr>
      <w:tr w:rsidR="001B595B" w:rsidRPr="00A449C2" w14:paraId="56A555BE" w14:textId="77777777" w:rsidTr="001B595B">
        <w:trPr>
          <w:trHeight w:val="621"/>
        </w:trPr>
        <w:tc>
          <w:tcPr>
            <w:tcW w:w="1560" w:type="dxa"/>
          </w:tcPr>
          <w:p w14:paraId="1A7F11EE" w14:textId="77777777" w:rsidR="001B595B" w:rsidRPr="00773DB2" w:rsidRDefault="001B595B" w:rsidP="001B595B">
            <w:pPr>
              <w:pStyle w:val="OBWtabletext"/>
            </w:pPr>
            <w:proofErr w:type="spellStart"/>
            <w:r w:rsidRPr="00773DB2">
              <w:t>Getbill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F986D" w14:textId="77777777" w:rsidR="001B595B" w:rsidRPr="00773DB2" w:rsidRDefault="001B595B" w:rsidP="001B595B">
            <w:pPr>
              <w:pStyle w:val="OBWtabletext"/>
            </w:pPr>
            <w:r w:rsidRPr="00773DB2">
              <w:t>Item1</w:t>
            </w:r>
          </w:p>
        </w:tc>
        <w:tc>
          <w:tcPr>
            <w:tcW w:w="991" w:type="dxa"/>
          </w:tcPr>
          <w:p w14:paraId="77E75394" w14:textId="77777777" w:rsidR="001B595B" w:rsidRPr="00773DB2" w:rsidRDefault="001B595B" w:rsidP="001B595B">
            <w:pPr>
              <w:pStyle w:val="OBWtabletext"/>
            </w:pPr>
            <w:r>
              <w:t>int</w:t>
            </w:r>
          </w:p>
        </w:tc>
        <w:tc>
          <w:tcPr>
            <w:tcW w:w="1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E47A3" w14:textId="77777777" w:rsidR="001B595B" w:rsidRPr="00773DB2" w:rsidRDefault="001B595B" w:rsidP="001B595B">
            <w:pPr>
              <w:pStyle w:val="OBWtabletext"/>
            </w:pPr>
            <w:r>
              <w:t>1</w:t>
            </w:r>
          </w:p>
        </w:tc>
        <w:tc>
          <w:tcPr>
            <w:tcW w:w="1559" w:type="dxa"/>
          </w:tcPr>
          <w:p w14:paraId="078ED6DD" w14:textId="77777777" w:rsidR="001B595B" w:rsidRPr="00773DB2" w:rsidRDefault="001B595B" w:rsidP="001B595B">
            <w:pPr>
              <w:pStyle w:val="OBWtabletext"/>
            </w:pPr>
            <w:r>
              <w:t>Mandatory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59AEE" w14:textId="77777777" w:rsidR="001B595B" w:rsidRPr="00773DB2" w:rsidRDefault="001B595B" w:rsidP="001B595B">
            <w:pPr>
              <w:pStyle w:val="OBWtabletext"/>
            </w:pPr>
            <w:r>
              <w:t>This specifies the number of items ordered. The default is 1.</w:t>
            </w:r>
          </w:p>
        </w:tc>
      </w:tr>
      <w:tr w:rsidR="001B595B" w:rsidRPr="00A449C2" w14:paraId="3636842E" w14:textId="77777777" w:rsidTr="001B595B">
        <w:trPr>
          <w:trHeight w:val="621"/>
        </w:trPr>
        <w:tc>
          <w:tcPr>
            <w:tcW w:w="1560" w:type="dxa"/>
          </w:tcPr>
          <w:p w14:paraId="1FD741D7" w14:textId="77777777" w:rsidR="001B595B" w:rsidRPr="00773DB2" w:rsidRDefault="001B595B" w:rsidP="001B595B">
            <w:pPr>
              <w:pStyle w:val="OBWtabletext"/>
            </w:pPr>
            <w:proofErr w:type="spellStart"/>
            <w:r w:rsidRPr="00773DB2">
              <w:t>Getbill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58ECD" w14:textId="77777777" w:rsidR="001B595B" w:rsidRPr="00773DB2" w:rsidRDefault="001B595B" w:rsidP="001B595B">
            <w:pPr>
              <w:pStyle w:val="OBWtabletext"/>
            </w:pPr>
            <w:proofErr w:type="spellStart"/>
            <w:r>
              <w:t>ItemOrdered</w:t>
            </w:r>
            <w:proofErr w:type="spellEnd"/>
          </w:p>
        </w:tc>
        <w:tc>
          <w:tcPr>
            <w:tcW w:w="991" w:type="dxa"/>
          </w:tcPr>
          <w:p w14:paraId="10442312" w14:textId="77777777" w:rsidR="001B595B" w:rsidRPr="00773DB2" w:rsidRDefault="001B595B" w:rsidP="001B595B">
            <w:pPr>
              <w:pStyle w:val="OBWtabletext"/>
            </w:pPr>
            <w:r>
              <w:t>string</w:t>
            </w:r>
          </w:p>
        </w:tc>
        <w:tc>
          <w:tcPr>
            <w:tcW w:w="1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21FCA" w14:textId="77777777" w:rsidR="001B595B" w:rsidRPr="00773DB2" w:rsidRDefault="001B595B" w:rsidP="001B595B">
            <w:pPr>
              <w:pStyle w:val="OBWtabletext"/>
            </w:pPr>
            <w:proofErr w:type="spellStart"/>
            <w:r>
              <w:t>burgermeal</w:t>
            </w:r>
            <w:proofErr w:type="spellEnd"/>
          </w:p>
        </w:tc>
        <w:tc>
          <w:tcPr>
            <w:tcW w:w="1559" w:type="dxa"/>
          </w:tcPr>
          <w:p w14:paraId="698A4F56" w14:textId="77777777" w:rsidR="001B595B" w:rsidRPr="00773DB2" w:rsidRDefault="001B595B" w:rsidP="001B595B">
            <w:pPr>
              <w:pStyle w:val="OBWtabletext"/>
            </w:pPr>
            <w:r>
              <w:t>Mandatory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296F7" w14:textId="77777777" w:rsidR="001B595B" w:rsidRPr="00773DB2" w:rsidRDefault="001B595B" w:rsidP="001B595B">
            <w:pPr>
              <w:pStyle w:val="OBWtabletext"/>
            </w:pPr>
            <w:r>
              <w:t xml:space="preserve">This specifies the item ordered. </w:t>
            </w:r>
          </w:p>
        </w:tc>
      </w:tr>
      <w:tr w:rsidR="001B595B" w:rsidRPr="00A449C2" w14:paraId="23EC9ADC" w14:textId="77777777" w:rsidTr="001B595B">
        <w:trPr>
          <w:trHeight w:val="621"/>
        </w:trPr>
        <w:tc>
          <w:tcPr>
            <w:tcW w:w="1560" w:type="dxa"/>
          </w:tcPr>
          <w:p w14:paraId="6479BBB0" w14:textId="77777777" w:rsidR="001B595B" w:rsidRPr="00773DB2" w:rsidRDefault="001B595B" w:rsidP="001B595B">
            <w:pPr>
              <w:pStyle w:val="OBWtabletext"/>
            </w:pPr>
            <w:proofErr w:type="spellStart"/>
            <w:r w:rsidRPr="00773DB2">
              <w:t>Getbill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24D1E" w14:textId="77777777" w:rsidR="001B595B" w:rsidRPr="00773DB2" w:rsidRDefault="001B595B" w:rsidP="001B595B">
            <w:pPr>
              <w:pStyle w:val="OBWtabletext"/>
            </w:pPr>
            <w:r>
              <w:t>Cost</w:t>
            </w:r>
          </w:p>
        </w:tc>
        <w:tc>
          <w:tcPr>
            <w:tcW w:w="991" w:type="dxa"/>
          </w:tcPr>
          <w:p w14:paraId="17F54D3F" w14:textId="77777777" w:rsidR="001B595B" w:rsidRPr="00773DB2" w:rsidRDefault="001B595B" w:rsidP="001B595B">
            <w:pPr>
              <w:pStyle w:val="OBWtabletext"/>
            </w:pPr>
            <w:r>
              <w:t>int</w:t>
            </w:r>
          </w:p>
        </w:tc>
        <w:tc>
          <w:tcPr>
            <w:tcW w:w="1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11918" w14:textId="77777777" w:rsidR="001B595B" w:rsidRPr="00773DB2" w:rsidRDefault="001B595B" w:rsidP="001B595B">
            <w:pPr>
              <w:pStyle w:val="OBWtabletext"/>
            </w:pPr>
            <w:r>
              <w:t>10.99</w:t>
            </w:r>
          </w:p>
        </w:tc>
        <w:tc>
          <w:tcPr>
            <w:tcW w:w="1559" w:type="dxa"/>
          </w:tcPr>
          <w:p w14:paraId="174C71D5" w14:textId="77777777" w:rsidR="001B595B" w:rsidRPr="00773DB2" w:rsidRDefault="001B595B" w:rsidP="001B595B">
            <w:pPr>
              <w:pStyle w:val="OBWtabletext"/>
            </w:pPr>
            <w:r>
              <w:t>Mandatory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7B020" w14:textId="77777777" w:rsidR="001B595B" w:rsidRPr="00773DB2" w:rsidRDefault="001B595B" w:rsidP="001B595B">
            <w:pPr>
              <w:pStyle w:val="OBWtabletext"/>
            </w:pPr>
            <w:r>
              <w:t xml:space="preserve">This specifies the cost. </w:t>
            </w:r>
          </w:p>
        </w:tc>
      </w:tr>
      <w:tr w:rsidR="001B595B" w:rsidRPr="00A449C2" w14:paraId="3560CBA2" w14:textId="77777777" w:rsidTr="001B595B">
        <w:trPr>
          <w:trHeight w:val="621"/>
        </w:trPr>
        <w:tc>
          <w:tcPr>
            <w:tcW w:w="1560" w:type="dxa"/>
          </w:tcPr>
          <w:p w14:paraId="46FDBE97" w14:textId="77777777" w:rsidR="001B595B" w:rsidRPr="00773DB2" w:rsidRDefault="001B595B" w:rsidP="001B595B">
            <w:pPr>
              <w:pStyle w:val="OBWtabletext"/>
            </w:pPr>
            <w:proofErr w:type="spellStart"/>
            <w:r>
              <w:t>Getbill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58A70" w14:textId="77777777" w:rsidR="001B595B" w:rsidRDefault="001B595B" w:rsidP="001B595B">
            <w:pPr>
              <w:pStyle w:val="OBWtabletext"/>
            </w:pPr>
            <w:proofErr w:type="spellStart"/>
            <w:r>
              <w:t>ItemOrdered</w:t>
            </w:r>
            <w:proofErr w:type="spellEnd"/>
          </w:p>
        </w:tc>
        <w:tc>
          <w:tcPr>
            <w:tcW w:w="991" w:type="dxa"/>
          </w:tcPr>
          <w:p w14:paraId="111CAD87" w14:textId="77777777" w:rsidR="001B595B" w:rsidRDefault="001B595B" w:rsidP="001B595B">
            <w:pPr>
              <w:pStyle w:val="OBWtabletext"/>
            </w:pPr>
            <w:r>
              <w:t>string</w:t>
            </w:r>
          </w:p>
        </w:tc>
        <w:tc>
          <w:tcPr>
            <w:tcW w:w="1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9C86C" w14:textId="77777777" w:rsidR="001B595B" w:rsidRDefault="001B595B" w:rsidP="001B595B">
            <w:pPr>
              <w:pStyle w:val="OBWtabletext"/>
            </w:pPr>
            <w:r>
              <w:t>Salad</w:t>
            </w:r>
          </w:p>
        </w:tc>
        <w:tc>
          <w:tcPr>
            <w:tcW w:w="1559" w:type="dxa"/>
          </w:tcPr>
          <w:p w14:paraId="07CA8971" w14:textId="77777777" w:rsidR="001B595B" w:rsidRDefault="001B595B" w:rsidP="001B595B">
            <w:pPr>
              <w:pStyle w:val="OBWtabletext"/>
            </w:pPr>
            <w:r>
              <w:t>Mandatory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75BFE" w14:textId="77777777" w:rsidR="001B595B" w:rsidRDefault="001B595B" w:rsidP="001B595B">
            <w:pPr>
              <w:pStyle w:val="OBWtabletext"/>
            </w:pPr>
            <w:r>
              <w:t xml:space="preserve">This specifies the item ordered. </w:t>
            </w:r>
          </w:p>
        </w:tc>
      </w:tr>
      <w:tr w:rsidR="001B595B" w:rsidRPr="00A449C2" w14:paraId="5D3F94BB" w14:textId="77777777" w:rsidTr="001B595B">
        <w:trPr>
          <w:trHeight w:val="621"/>
        </w:trPr>
        <w:tc>
          <w:tcPr>
            <w:tcW w:w="1560" w:type="dxa"/>
          </w:tcPr>
          <w:p w14:paraId="5D70CDB5" w14:textId="77777777" w:rsidR="001B595B" w:rsidRDefault="001B595B" w:rsidP="001B595B">
            <w:pPr>
              <w:pStyle w:val="OBWtabletext"/>
            </w:pPr>
            <w:proofErr w:type="spellStart"/>
            <w:r>
              <w:t>Getbill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087A6" w14:textId="77777777" w:rsidR="001B595B" w:rsidRDefault="001B595B" w:rsidP="001B595B">
            <w:pPr>
              <w:pStyle w:val="OBWtabletext"/>
            </w:pPr>
            <w:r>
              <w:t>Cost</w:t>
            </w:r>
          </w:p>
        </w:tc>
        <w:tc>
          <w:tcPr>
            <w:tcW w:w="991" w:type="dxa"/>
          </w:tcPr>
          <w:p w14:paraId="02B0BE8E" w14:textId="77777777" w:rsidR="001B595B" w:rsidRDefault="001B595B" w:rsidP="001B595B">
            <w:pPr>
              <w:pStyle w:val="OBWtabletext"/>
            </w:pPr>
            <w:r>
              <w:t>int</w:t>
            </w:r>
          </w:p>
        </w:tc>
        <w:tc>
          <w:tcPr>
            <w:tcW w:w="1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AF97E" w14:textId="77777777" w:rsidR="001B595B" w:rsidRDefault="001B595B" w:rsidP="001B595B">
            <w:pPr>
              <w:pStyle w:val="OBWtabletext"/>
            </w:pPr>
            <w:r>
              <w:t>9.50</w:t>
            </w:r>
          </w:p>
        </w:tc>
        <w:tc>
          <w:tcPr>
            <w:tcW w:w="1559" w:type="dxa"/>
          </w:tcPr>
          <w:p w14:paraId="5B92418C" w14:textId="77777777" w:rsidR="001B595B" w:rsidRDefault="001B595B" w:rsidP="001B595B">
            <w:pPr>
              <w:pStyle w:val="OBWtabletext"/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9827C" w14:textId="77777777" w:rsidR="001B595B" w:rsidRDefault="001B595B" w:rsidP="001B595B">
            <w:pPr>
              <w:pStyle w:val="OBWtabletext"/>
            </w:pPr>
            <w:r>
              <w:t>This specifies the cost of the salad.</w:t>
            </w:r>
          </w:p>
        </w:tc>
      </w:tr>
    </w:tbl>
    <w:p w14:paraId="79A9CECC" w14:textId="7DC168F1" w:rsidR="001B595B" w:rsidRDefault="001B595B" w:rsidP="001B595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FE3D065" w14:textId="422C7177" w:rsidR="008D2F8E" w:rsidRDefault="008D2F8E" w:rsidP="001B595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Create an order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835"/>
      </w:tblGrid>
      <w:tr w:rsidR="001B595B" w14:paraId="3538789D" w14:textId="77777777" w:rsidTr="001B595B">
        <w:tc>
          <w:tcPr>
            <w:tcW w:w="1271" w:type="dxa"/>
          </w:tcPr>
          <w:p w14:paraId="4DF7123A" w14:textId="78C99BA6" w:rsidR="001B595B" w:rsidRDefault="001B595B" w:rsidP="001B595B">
            <w:pPr>
              <w:pStyle w:val="OBWHeader"/>
            </w:pPr>
            <w:r>
              <w:lastRenderedPageBreak/>
              <w:t>Method</w:t>
            </w:r>
          </w:p>
        </w:tc>
        <w:tc>
          <w:tcPr>
            <w:tcW w:w="2835" w:type="dxa"/>
          </w:tcPr>
          <w:p w14:paraId="1A832BEA" w14:textId="3EDDFCA5" w:rsidR="001B595B" w:rsidRDefault="001B595B" w:rsidP="001B595B">
            <w:pPr>
              <w:pStyle w:val="OBWHeader"/>
            </w:pPr>
            <w:r>
              <w:t>syntax</w:t>
            </w:r>
          </w:p>
        </w:tc>
      </w:tr>
      <w:tr w:rsidR="001B595B" w14:paraId="5F446633" w14:textId="77777777" w:rsidTr="001B595B">
        <w:tc>
          <w:tcPr>
            <w:tcW w:w="1271" w:type="dxa"/>
          </w:tcPr>
          <w:p w14:paraId="5277F93F" w14:textId="5A5C1F07" w:rsidR="001B595B" w:rsidRPr="001B595B" w:rsidRDefault="001B595B" w:rsidP="001B595B">
            <w:pPr>
              <w:pStyle w:val="OBWtabletext"/>
            </w:pPr>
            <w:r w:rsidRPr="001B595B">
              <w:t>POST</w:t>
            </w:r>
          </w:p>
        </w:tc>
        <w:tc>
          <w:tcPr>
            <w:tcW w:w="2835" w:type="dxa"/>
          </w:tcPr>
          <w:p w14:paraId="5FA1DA66" w14:textId="03DD82E4" w:rsidR="001B595B" w:rsidRPr="001B595B" w:rsidRDefault="001B595B" w:rsidP="001B595B">
            <w:pPr>
              <w:pStyle w:val="OBWtabletext"/>
            </w:pPr>
            <w:r w:rsidRPr="001B595B">
              <w:t>Post/meal/lunch/burger/etc.</w:t>
            </w:r>
          </w:p>
        </w:tc>
      </w:tr>
    </w:tbl>
    <w:p w14:paraId="0338E279" w14:textId="77777777" w:rsidR="001B595B" w:rsidRDefault="001B595B" w:rsidP="001B595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AE01B9D" w14:textId="77777777" w:rsidR="001B595B" w:rsidRDefault="001B595B" w:rsidP="001B595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B39A0EC" w14:textId="39801EE9" w:rsidR="001B595B" w:rsidRDefault="001B595B" w:rsidP="001B595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tbl>
      <w:tblPr>
        <w:tblW w:w="8789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559"/>
        <w:gridCol w:w="992"/>
        <w:gridCol w:w="1276"/>
        <w:gridCol w:w="1559"/>
        <w:gridCol w:w="1843"/>
      </w:tblGrid>
      <w:tr w:rsidR="001B595B" w14:paraId="63E10B91" w14:textId="77777777" w:rsidTr="001B595B">
        <w:trPr>
          <w:trHeight w:val="621"/>
        </w:trPr>
        <w:tc>
          <w:tcPr>
            <w:tcW w:w="1560" w:type="dxa"/>
          </w:tcPr>
          <w:p w14:paraId="1CDF7985" w14:textId="77777777" w:rsidR="001B595B" w:rsidRPr="00A449C2" w:rsidRDefault="001B595B" w:rsidP="001B595B">
            <w:pPr>
              <w:pStyle w:val="OBWHeader"/>
            </w:pPr>
            <w:r w:rsidRPr="00A449C2">
              <w:t>Name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5997D" w14:textId="77777777" w:rsidR="001B595B" w:rsidRPr="00A449C2" w:rsidRDefault="001B595B" w:rsidP="001B595B">
            <w:pPr>
              <w:pStyle w:val="OBWHeader"/>
            </w:pPr>
            <w:r w:rsidRPr="00A449C2">
              <w:t xml:space="preserve">Attributes </w:t>
            </w:r>
          </w:p>
        </w:tc>
        <w:tc>
          <w:tcPr>
            <w:tcW w:w="992" w:type="dxa"/>
          </w:tcPr>
          <w:p w14:paraId="3D1E36C3" w14:textId="77777777" w:rsidR="001B595B" w:rsidRPr="00A449C2" w:rsidRDefault="001B595B" w:rsidP="001B595B">
            <w:pPr>
              <w:pStyle w:val="OBWHeader"/>
            </w:pPr>
            <w:r w:rsidRPr="00A449C2">
              <w:t>Data Types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7B553" w14:textId="77777777" w:rsidR="001B595B" w:rsidRPr="00A449C2" w:rsidRDefault="001B595B" w:rsidP="001B595B">
            <w:pPr>
              <w:pStyle w:val="OBWHeader"/>
              <w:ind w:left="46" w:hanging="46"/>
            </w:pPr>
            <w:r>
              <w:t>Default value</w:t>
            </w:r>
          </w:p>
        </w:tc>
        <w:tc>
          <w:tcPr>
            <w:tcW w:w="1559" w:type="dxa"/>
          </w:tcPr>
          <w:p w14:paraId="4D640CDD" w14:textId="77777777" w:rsidR="001B595B" w:rsidRPr="00A449C2" w:rsidRDefault="001B595B" w:rsidP="001B595B">
            <w:pPr>
              <w:pStyle w:val="OBWHeader"/>
            </w:pPr>
            <w:r w:rsidRPr="00A449C2">
              <w:t>Mandatory/Optional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E60B7" w14:textId="77777777" w:rsidR="001B595B" w:rsidRPr="00A449C2" w:rsidRDefault="001B595B" w:rsidP="001B595B">
            <w:pPr>
              <w:pStyle w:val="OBWHeader"/>
            </w:pPr>
            <w:r w:rsidRPr="00A449C2">
              <w:t>Description</w:t>
            </w:r>
          </w:p>
        </w:tc>
      </w:tr>
      <w:tr w:rsidR="001B595B" w14:paraId="245F7A96" w14:textId="77777777" w:rsidTr="001B595B">
        <w:tc>
          <w:tcPr>
            <w:tcW w:w="1560" w:type="dxa"/>
          </w:tcPr>
          <w:p w14:paraId="4B85B7A1" w14:textId="77777777" w:rsidR="001B595B" w:rsidRPr="00A449C2" w:rsidRDefault="001B595B" w:rsidP="001B595B">
            <w:pPr>
              <w:pStyle w:val="OBWtabletext"/>
            </w:pPr>
            <w:r>
              <w:t>Meal Type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2824A" w14:textId="77777777" w:rsidR="001B595B" w:rsidRPr="00A449C2" w:rsidRDefault="001B595B" w:rsidP="001B595B">
            <w:pPr>
              <w:pStyle w:val="OBWtabletext"/>
            </w:pPr>
            <w:r>
              <w:t>lunch</w:t>
            </w:r>
          </w:p>
        </w:tc>
        <w:tc>
          <w:tcPr>
            <w:tcW w:w="992" w:type="dxa"/>
          </w:tcPr>
          <w:p w14:paraId="03AD32D1" w14:textId="77777777" w:rsidR="001B595B" w:rsidRPr="00A449C2" w:rsidRDefault="001B595B" w:rsidP="001B595B">
            <w:pPr>
              <w:pStyle w:val="OBWtabletext"/>
            </w:pPr>
            <w:r>
              <w:t>string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33EEA" w14:textId="77777777" w:rsidR="001B595B" w:rsidRPr="00A449C2" w:rsidRDefault="001B595B" w:rsidP="001B595B">
            <w:pPr>
              <w:pStyle w:val="OBWtabletext"/>
            </w:pPr>
            <w:r>
              <w:t xml:space="preserve">lunch </w:t>
            </w:r>
          </w:p>
        </w:tc>
        <w:tc>
          <w:tcPr>
            <w:tcW w:w="1559" w:type="dxa"/>
          </w:tcPr>
          <w:p w14:paraId="14115953" w14:textId="77777777" w:rsidR="001B595B" w:rsidRDefault="001B595B" w:rsidP="001B595B">
            <w:pPr>
              <w:pStyle w:val="OBWtabletext"/>
            </w:pPr>
            <w:r>
              <w:t>Mandatory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C6F1C" w14:textId="77777777" w:rsidR="001B595B" w:rsidRPr="00A449C2" w:rsidRDefault="001B595B" w:rsidP="001B595B">
            <w:pPr>
              <w:pStyle w:val="OBWtabletext"/>
            </w:pPr>
            <w:r>
              <w:t xml:space="preserve">This Specifies type of meal. This can </w:t>
            </w:r>
            <w:proofErr w:type="gramStart"/>
            <w:r>
              <w:t>be ordered</w:t>
            </w:r>
            <w:proofErr w:type="gramEnd"/>
            <w:r>
              <w:t xml:space="preserve"> between 12:00 and 2:00</w:t>
            </w:r>
          </w:p>
        </w:tc>
      </w:tr>
      <w:tr w:rsidR="001B595B" w14:paraId="2F73E83F" w14:textId="77777777" w:rsidTr="001B595B">
        <w:tc>
          <w:tcPr>
            <w:tcW w:w="1560" w:type="dxa"/>
          </w:tcPr>
          <w:p w14:paraId="7DEE983E" w14:textId="77777777" w:rsidR="001B595B" w:rsidRPr="00A449C2" w:rsidRDefault="001B595B" w:rsidP="001B595B">
            <w:pPr>
              <w:pStyle w:val="OBWtabletext"/>
            </w:pPr>
            <w:r>
              <w:t>Main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374DD" w14:textId="77777777" w:rsidR="001B595B" w:rsidRPr="00A449C2" w:rsidRDefault="001B595B" w:rsidP="001B595B">
            <w:pPr>
              <w:pStyle w:val="OBWtabletext"/>
            </w:pPr>
            <w:proofErr w:type="spellStart"/>
            <w:r>
              <w:t>mealCat</w:t>
            </w:r>
            <w:proofErr w:type="spellEnd"/>
          </w:p>
        </w:tc>
        <w:tc>
          <w:tcPr>
            <w:tcW w:w="992" w:type="dxa"/>
          </w:tcPr>
          <w:p w14:paraId="2DB72352" w14:textId="77777777" w:rsidR="001B595B" w:rsidRPr="00A449C2" w:rsidRDefault="001B595B" w:rsidP="001B595B">
            <w:pPr>
              <w:pStyle w:val="OBWtabletext"/>
            </w:pPr>
            <w:r>
              <w:t>string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2BCE1" w14:textId="77777777" w:rsidR="001B595B" w:rsidRPr="00A449C2" w:rsidRDefault="001B595B" w:rsidP="001B595B">
            <w:pPr>
              <w:pStyle w:val="OBWtabletext"/>
            </w:pPr>
            <w:proofErr w:type="spellStart"/>
            <w:r>
              <w:t>burgerMeal</w:t>
            </w:r>
            <w:proofErr w:type="spellEnd"/>
          </w:p>
        </w:tc>
        <w:tc>
          <w:tcPr>
            <w:tcW w:w="1559" w:type="dxa"/>
          </w:tcPr>
          <w:p w14:paraId="60A4F780" w14:textId="77777777" w:rsidR="001B595B" w:rsidRDefault="001B595B" w:rsidP="001B595B">
            <w:pPr>
              <w:pStyle w:val="OBWtabletext"/>
            </w:pPr>
            <w:r>
              <w:t>Mandatory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7DBB1" w14:textId="77777777" w:rsidR="001B595B" w:rsidRPr="00A449C2" w:rsidRDefault="001B595B" w:rsidP="001B595B">
            <w:pPr>
              <w:pStyle w:val="OBWtabletext"/>
            </w:pPr>
            <w:r>
              <w:t>Specifies category of meal. The choice is burger meal, chicken meal, or vegetarian special.</w:t>
            </w:r>
          </w:p>
        </w:tc>
      </w:tr>
      <w:tr w:rsidR="001B595B" w14:paraId="4FE60C32" w14:textId="77777777" w:rsidTr="001B595B">
        <w:tc>
          <w:tcPr>
            <w:tcW w:w="1560" w:type="dxa"/>
          </w:tcPr>
          <w:p w14:paraId="0CA195A7" w14:textId="77777777" w:rsidR="001B595B" w:rsidRPr="00A449C2" w:rsidRDefault="001B595B" w:rsidP="001B595B">
            <w:pPr>
              <w:pStyle w:val="OBWtabletext"/>
            </w:pPr>
            <w:r w:rsidRPr="00A449C2">
              <w:t>Burger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6D633" w14:textId="77777777" w:rsidR="001B595B" w:rsidRPr="00A449C2" w:rsidRDefault="001B595B" w:rsidP="001B595B">
            <w:pPr>
              <w:pStyle w:val="OBWtabletext"/>
            </w:pPr>
            <w:proofErr w:type="spellStart"/>
            <w:r>
              <w:t>p</w:t>
            </w:r>
            <w:r w:rsidRPr="00A449C2">
              <w:t>attyType</w:t>
            </w:r>
            <w:proofErr w:type="spellEnd"/>
          </w:p>
        </w:tc>
        <w:tc>
          <w:tcPr>
            <w:tcW w:w="992" w:type="dxa"/>
          </w:tcPr>
          <w:p w14:paraId="718434A5" w14:textId="77777777" w:rsidR="001B595B" w:rsidRPr="00A449C2" w:rsidRDefault="001B595B" w:rsidP="001B595B">
            <w:pPr>
              <w:pStyle w:val="OBWtabletext"/>
            </w:pPr>
            <w:r w:rsidRPr="00A449C2">
              <w:t>string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4A123" w14:textId="77777777" w:rsidR="001B595B" w:rsidRPr="00A449C2" w:rsidRDefault="001B595B" w:rsidP="001B595B">
            <w:pPr>
              <w:pStyle w:val="OBWtabletext"/>
            </w:pPr>
            <w:r>
              <w:t>b</w:t>
            </w:r>
            <w:r w:rsidRPr="00A449C2">
              <w:t>eef</w:t>
            </w:r>
          </w:p>
        </w:tc>
        <w:tc>
          <w:tcPr>
            <w:tcW w:w="1559" w:type="dxa"/>
          </w:tcPr>
          <w:p w14:paraId="1906BE05" w14:textId="77777777" w:rsidR="001B595B" w:rsidRPr="00A449C2" w:rsidRDefault="001B595B" w:rsidP="001B595B">
            <w:pPr>
              <w:pStyle w:val="OBWtabletext"/>
            </w:pPr>
            <w:r>
              <w:t>M</w:t>
            </w:r>
            <w:r w:rsidRPr="00A449C2">
              <w:t>andatory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4747F" w14:textId="77777777" w:rsidR="001B595B" w:rsidRPr="00A449C2" w:rsidRDefault="001B595B" w:rsidP="001B595B">
            <w:pPr>
              <w:pStyle w:val="OBWtabletext"/>
            </w:pPr>
            <w:r w:rsidRPr="00A449C2">
              <w:t xml:space="preserve">Specifies the type of burger. Can be beef or veggie. </w:t>
            </w:r>
          </w:p>
        </w:tc>
      </w:tr>
      <w:tr w:rsidR="001B595B" w14:paraId="0968CF3E" w14:textId="77777777" w:rsidTr="001B595B">
        <w:tc>
          <w:tcPr>
            <w:tcW w:w="1560" w:type="dxa"/>
          </w:tcPr>
          <w:p w14:paraId="476EAEC2" w14:textId="77777777" w:rsidR="001B595B" w:rsidRPr="00A449C2" w:rsidRDefault="001B595B" w:rsidP="001B595B">
            <w:pPr>
              <w:pStyle w:val="OBWtabletext"/>
            </w:pPr>
            <w:r w:rsidRPr="00A449C2">
              <w:t>Burger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32516" w14:textId="77777777" w:rsidR="001B595B" w:rsidRPr="00A449C2" w:rsidRDefault="001B595B" w:rsidP="001B595B">
            <w:pPr>
              <w:pStyle w:val="OBWtabletext"/>
            </w:pPr>
            <w:proofErr w:type="spellStart"/>
            <w:r>
              <w:t>p</w:t>
            </w:r>
            <w:r w:rsidRPr="00A449C2">
              <w:t>attyQty</w:t>
            </w:r>
            <w:proofErr w:type="spellEnd"/>
          </w:p>
        </w:tc>
        <w:tc>
          <w:tcPr>
            <w:tcW w:w="992" w:type="dxa"/>
          </w:tcPr>
          <w:p w14:paraId="5122AA50" w14:textId="77777777" w:rsidR="001B595B" w:rsidRPr="00A449C2" w:rsidRDefault="001B595B" w:rsidP="001B595B">
            <w:pPr>
              <w:pStyle w:val="OBWtabletext"/>
            </w:pPr>
            <w:r w:rsidRPr="00A449C2">
              <w:t>int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C9980" w14:textId="77777777" w:rsidR="001B595B" w:rsidRPr="00A449C2" w:rsidRDefault="001B595B" w:rsidP="001B595B">
            <w:pPr>
              <w:pStyle w:val="OBWtabletext"/>
            </w:pPr>
            <w:r w:rsidRPr="00A449C2">
              <w:t>1</w:t>
            </w:r>
          </w:p>
        </w:tc>
        <w:tc>
          <w:tcPr>
            <w:tcW w:w="1559" w:type="dxa"/>
          </w:tcPr>
          <w:p w14:paraId="44C9A68E" w14:textId="77777777" w:rsidR="001B595B" w:rsidRPr="00A449C2" w:rsidRDefault="001B595B" w:rsidP="001B595B">
            <w:pPr>
              <w:pStyle w:val="OBWtabletext"/>
            </w:pPr>
            <w:r w:rsidRPr="00A449C2">
              <w:t>Mandatory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77460" w14:textId="77777777" w:rsidR="001B595B" w:rsidRPr="00A449C2" w:rsidRDefault="001B595B" w:rsidP="001B595B">
            <w:pPr>
              <w:pStyle w:val="OBWtabletext"/>
            </w:pPr>
            <w:r w:rsidRPr="00A449C2">
              <w:t xml:space="preserve">Number of patties per order. </w:t>
            </w:r>
          </w:p>
          <w:p w14:paraId="440831BC" w14:textId="77777777" w:rsidR="001B595B" w:rsidRPr="00A449C2" w:rsidRDefault="001B595B" w:rsidP="001B595B">
            <w:pPr>
              <w:pStyle w:val="OBWtabletext"/>
            </w:pPr>
            <w:r w:rsidRPr="00A449C2">
              <w:t xml:space="preserve">Acceptable values are 1 to </w:t>
            </w:r>
            <w:r>
              <w:t>2.</w:t>
            </w:r>
          </w:p>
        </w:tc>
      </w:tr>
      <w:tr w:rsidR="001B595B" w14:paraId="66022C46" w14:textId="77777777" w:rsidTr="001B595B">
        <w:tc>
          <w:tcPr>
            <w:tcW w:w="1560" w:type="dxa"/>
          </w:tcPr>
          <w:p w14:paraId="14E33E1D" w14:textId="77777777" w:rsidR="001B595B" w:rsidRPr="00A449C2" w:rsidRDefault="001B595B" w:rsidP="001B595B">
            <w:pPr>
              <w:pStyle w:val="OBWtabletext"/>
            </w:pPr>
            <w:r>
              <w:t>Burger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2A80A" w14:textId="77777777" w:rsidR="001B595B" w:rsidRDefault="001B595B" w:rsidP="001B595B">
            <w:pPr>
              <w:pStyle w:val="OBWtabletext"/>
            </w:pPr>
            <w:proofErr w:type="spellStart"/>
            <w:r>
              <w:t>pattyWeight</w:t>
            </w:r>
            <w:proofErr w:type="spellEnd"/>
          </w:p>
        </w:tc>
        <w:tc>
          <w:tcPr>
            <w:tcW w:w="992" w:type="dxa"/>
          </w:tcPr>
          <w:p w14:paraId="688568BD" w14:textId="77777777" w:rsidR="001B595B" w:rsidRPr="00A449C2" w:rsidRDefault="001B595B" w:rsidP="001B595B">
            <w:pPr>
              <w:pStyle w:val="OBWtabletext"/>
            </w:pPr>
            <w:r>
              <w:t>int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00415" w14:textId="77777777" w:rsidR="001B595B" w:rsidRDefault="001B595B" w:rsidP="001B595B">
            <w:pPr>
              <w:pStyle w:val="OBWtabletext"/>
            </w:pPr>
            <w:r>
              <w:t>300</w:t>
            </w:r>
          </w:p>
        </w:tc>
        <w:tc>
          <w:tcPr>
            <w:tcW w:w="1559" w:type="dxa"/>
          </w:tcPr>
          <w:p w14:paraId="3E798946" w14:textId="77777777" w:rsidR="001B595B" w:rsidRPr="00A449C2" w:rsidRDefault="001B595B" w:rsidP="001B595B">
            <w:pPr>
              <w:pStyle w:val="OBWtabletext"/>
            </w:pPr>
            <w:r>
              <w:t>Mandatory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40EA1" w14:textId="77777777" w:rsidR="001B595B" w:rsidRPr="00A449C2" w:rsidRDefault="001B595B" w:rsidP="001B595B">
            <w:pPr>
              <w:pStyle w:val="OBWtabletext"/>
            </w:pPr>
            <w:r>
              <w:t>Specifies weight of burger. Choice is 300 grams or 400 grams.</w:t>
            </w:r>
          </w:p>
        </w:tc>
      </w:tr>
      <w:tr w:rsidR="001B595B" w14:paraId="6790234B" w14:textId="77777777" w:rsidTr="001B595B">
        <w:tc>
          <w:tcPr>
            <w:tcW w:w="1560" w:type="dxa"/>
          </w:tcPr>
          <w:p w14:paraId="7C6967F2" w14:textId="77777777" w:rsidR="001B595B" w:rsidRPr="00A449C2" w:rsidRDefault="001B595B" w:rsidP="001B595B">
            <w:pPr>
              <w:pStyle w:val="OBWtabletext"/>
            </w:pPr>
            <w:r w:rsidRPr="00A449C2">
              <w:t>Burger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5AC0B" w14:textId="77777777" w:rsidR="001B595B" w:rsidRPr="00A449C2" w:rsidRDefault="001B595B" w:rsidP="001B595B">
            <w:pPr>
              <w:pStyle w:val="OBWtabletext"/>
            </w:pPr>
            <w:proofErr w:type="spellStart"/>
            <w:r>
              <w:t>p</w:t>
            </w:r>
            <w:r w:rsidRPr="00A449C2">
              <w:t>attyCook</w:t>
            </w:r>
            <w:proofErr w:type="spellEnd"/>
          </w:p>
        </w:tc>
        <w:tc>
          <w:tcPr>
            <w:tcW w:w="992" w:type="dxa"/>
          </w:tcPr>
          <w:p w14:paraId="24660906" w14:textId="77777777" w:rsidR="001B595B" w:rsidRPr="00A449C2" w:rsidRDefault="001B595B" w:rsidP="001B595B">
            <w:pPr>
              <w:pStyle w:val="OBWtabletext"/>
            </w:pPr>
            <w:r w:rsidRPr="00A449C2">
              <w:t>string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4FBB9" w14:textId="77777777" w:rsidR="001B595B" w:rsidRPr="00A449C2" w:rsidRDefault="001B595B" w:rsidP="001B595B">
            <w:pPr>
              <w:pStyle w:val="OBWtabletext"/>
            </w:pPr>
            <w:r>
              <w:t>MR</w:t>
            </w:r>
          </w:p>
        </w:tc>
        <w:tc>
          <w:tcPr>
            <w:tcW w:w="1559" w:type="dxa"/>
          </w:tcPr>
          <w:p w14:paraId="17E9F287" w14:textId="77777777" w:rsidR="001B595B" w:rsidRPr="00A449C2" w:rsidRDefault="001B595B" w:rsidP="001B595B">
            <w:pPr>
              <w:pStyle w:val="OBWtabletext"/>
            </w:pPr>
            <w:r w:rsidRPr="00A449C2">
              <w:t>Mandatory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9E483" w14:textId="77777777" w:rsidR="001B595B" w:rsidRPr="00A449C2" w:rsidRDefault="001B595B" w:rsidP="001B595B">
            <w:pPr>
              <w:pStyle w:val="OBWtabletext"/>
            </w:pPr>
            <w:r w:rsidRPr="00A449C2">
              <w:t>Specifies how long to cook the burger. Can be medium-rare, medium, or well done.</w:t>
            </w:r>
          </w:p>
        </w:tc>
      </w:tr>
      <w:tr w:rsidR="001B595B" w14:paraId="033BA799" w14:textId="77777777" w:rsidTr="001B595B">
        <w:trPr>
          <w:trHeight w:val="53"/>
        </w:trPr>
        <w:tc>
          <w:tcPr>
            <w:tcW w:w="1560" w:type="dxa"/>
          </w:tcPr>
          <w:p w14:paraId="1FA6ECCF" w14:textId="77777777" w:rsidR="001B595B" w:rsidRDefault="001B595B" w:rsidP="001B595B">
            <w:pPr>
              <w:pStyle w:val="OBWtabletext"/>
            </w:pPr>
            <w:r w:rsidRPr="00A449C2">
              <w:t>Burger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77EA4" w14:textId="77777777" w:rsidR="001B595B" w:rsidRDefault="001B595B" w:rsidP="001B595B">
            <w:pPr>
              <w:pStyle w:val="OBWtabletext"/>
            </w:pPr>
            <w:r>
              <w:t xml:space="preserve"> </w:t>
            </w:r>
            <w:proofErr w:type="spellStart"/>
            <w:r>
              <w:t>b</w:t>
            </w:r>
            <w:r w:rsidRPr="00A449C2">
              <w:t>unTyp</w:t>
            </w:r>
            <w:r>
              <w:t>e</w:t>
            </w:r>
            <w:proofErr w:type="spellEnd"/>
          </w:p>
        </w:tc>
        <w:tc>
          <w:tcPr>
            <w:tcW w:w="992" w:type="dxa"/>
          </w:tcPr>
          <w:p w14:paraId="23223152" w14:textId="77777777" w:rsidR="001B595B" w:rsidRDefault="001B595B" w:rsidP="001B595B">
            <w:pPr>
              <w:pStyle w:val="OBWtabletext"/>
            </w:pPr>
            <w:r w:rsidRPr="00A449C2">
              <w:t>string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AE529" w14:textId="77777777" w:rsidR="001B595B" w:rsidRDefault="001B595B" w:rsidP="001B595B">
            <w:pPr>
              <w:pStyle w:val="OBWtabletext"/>
            </w:pPr>
            <w:proofErr w:type="spellStart"/>
            <w:r>
              <w:t>wholeWheat</w:t>
            </w:r>
            <w:proofErr w:type="spellEnd"/>
          </w:p>
        </w:tc>
        <w:tc>
          <w:tcPr>
            <w:tcW w:w="1559" w:type="dxa"/>
          </w:tcPr>
          <w:p w14:paraId="0FC655F3" w14:textId="77777777" w:rsidR="001B595B" w:rsidRDefault="001B595B" w:rsidP="001B595B">
            <w:pPr>
              <w:pStyle w:val="OBWtabletext"/>
            </w:pPr>
            <w:r w:rsidRPr="00A449C2">
              <w:t>Mandatory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C0F16" w14:textId="77777777" w:rsidR="001B595B" w:rsidRDefault="001B595B" w:rsidP="001B595B">
            <w:pPr>
              <w:pStyle w:val="OBWtabletext"/>
            </w:pPr>
            <w:r w:rsidRPr="00A449C2">
              <w:t>The type of bun. Can be regular or whole wheat.</w:t>
            </w:r>
          </w:p>
        </w:tc>
      </w:tr>
      <w:tr w:rsidR="001B595B" w14:paraId="2DB633E7" w14:textId="77777777" w:rsidTr="001B595B">
        <w:trPr>
          <w:trHeight w:val="53"/>
        </w:trPr>
        <w:tc>
          <w:tcPr>
            <w:tcW w:w="1560" w:type="dxa"/>
          </w:tcPr>
          <w:p w14:paraId="22993B93" w14:textId="77777777" w:rsidR="001B595B" w:rsidRPr="00A449C2" w:rsidRDefault="001B595B" w:rsidP="001B595B">
            <w:pPr>
              <w:pStyle w:val="OBWtabletext"/>
            </w:pPr>
            <w:r>
              <w:lastRenderedPageBreak/>
              <w:t>Burger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F4993" w14:textId="77777777" w:rsidR="001B595B" w:rsidRPr="00A449C2" w:rsidRDefault="001B595B" w:rsidP="001B595B">
            <w:pPr>
              <w:pStyle w:val="OBWtabletext"/>
            </w:pPr>
            <w:r>
              <w:t xml:space="preserve"> condiment1</w:t>
            </w:r>
          </w:p>
        </w:tc>
        <w:tc>
          <w:tcPr>
            <w:tcW w:w="992" w:type="dxa"/>
          </w:tcPr>
          <w:p w14:paraId="73066EB5" w14:textId="77777777" w:rsidR="001B595B" w:rsidRPr="00A449C2" w:rsidRDefault="001B595B" w:rsidP="001B595B">
            <w:pPr>
              <w:pStyle w:val="OBWtabletext"/>
            </w:pPr>
            <w:r>
              <w:t>string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1FB95" w14:textId="77777777" w:rsidR="001B595B" w:rsidRPr="00A449C2" w:rsidRDefault="001B595B" w:rsidP="001B595B">
            <w:pPr>
              <w:pStyle w:val="OBWtabletext"/>
            </w:pPr>
            <w:r>
              <w:t>ketchup</w:t>
            </w:r>
          </w:p>
        </w:tc>
        <w:tc>
          <w:tcPr>
            <w:tcW w:w="1559" w:type="dxa"/>
          </w:tcPr>
          <w:p w14:paraId="0AAD5747" w14:textId="77777777" w:rsidR="001B595B" w:rsidRPr="00A449C2" w:rsidRDefault="001B595B" w:rsidP="001B595B">
            <w:pPr>
              <w:pStyle w:val="OBWtabletext"/>
            </w:pPr>
            <w:r>
              <w:t>Optional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9F198" w14:textId="77777777" w:rsidR="001B595B" w:rsidRPr="00A449C2" w:rsidRDefault="001B595B" w:rsidP="001B595B">
            <w:pPr>
              <w:pStyle w:val="OBWtabletext"/>
            </w:pPr>
            <w:r>
              <w:t xml:space="preserve">Specifies condiment. Choices are ketchup or mustard or ketchup and mustard or none. </w:t>
            </w:r>
          </w:p>
        </w:tc>
      </w:tr>
      <w:tr w:rsidR="001B595B" w14:paraId="25FDA5CA" w14:textId="77777777" w:rsidTr="001B595B">
        <w:trPr>
          <w:trHeight w:val="53"/>
        </w:trPr>
        <w:tc>
          <w:tcPr>
            <w:tcW w:w="1560" w:type="dxa"/>
          </w:tcPr>
          <w:p w14:paraId="41F1FD09" w14:textId="77777777" w:rsidR="001B595B" w:rsidRPr="00A449C2" w:rsidRDefault="001B595B" w:rsidP="001B595B">
            <w:pPr>
              <w:pStyle w:val="OBWtabletext"/>
            </w:pPr>
            <w:r>
              <w:t>Burger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50D1F" w14:textId="77777777" w:rsidR="001B595B" w:rsidRPr="00A449C2" w:rsidRDefault="001B595B" w:rsidP="001B595B">
            <w:pPr>
              <w:pStyle w:val="OBWtabletext"/>
            </w:pPr>
            <w:r>
              <w:t>condiment2</w:t>
            </w:r>
          </w:p>
        </w:tc>
        <w:tc>
          <w:tcPr>
            <w:tcW w:w="992" w:type="dxa"/>
          </w:tcPr>
          <w:p w14:paraId="3A5549B6" w14:textId="77777777" w:rsidR="001B595B" w:rsidRPr="00A449C2" w:rsidRDefault="001B595B" w:rsidP="001B595B">
            <w:pPr>
              <w:pStyle w:val="OBWtabletext"/>
            </w:pPr>
            <w:r>
              <w:t>string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990DF" w14:textId="77777777" w:rsidR="001B595B" w:rsidRPr="00A449C2" w:rsidRDefault="001B595B" w:rsidP="001B595B">
            <w:pPr>
              <w:pStyle w:val="OBWtabletext"/>
            </w:pPr>
            <w:proofErr w:type="spellStart"/>
            <w:r>
              <w:t>secretsauce</w:t>
            </w:r>
            <w:proofErr w:type="spellEnd"/>
          </w:p>
        </w:tc>
        <w:tc>
          <w:tcPr>
            <w:tcW w:w="1559" w:type="dxa"/>
          </w:tcPr>
          <w:p w14:paraId="2537BF56" w14:textId="77777777" w:rsidR="001B595B" w:rsidRPr="00A449C2" w:rsidRDefault="001B595B" w:rsidP="001B595B">
            <w:pPr>
              <w:pStyle w:val="OBWtabletext"/>
            </w:pPr>
            <w:r>
              <w:t>Optional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417B0" w14:textId="77777777" w:rsidR="001B595B" w:rsidRPr="00A449C2" w:rsidRDefault="001B595B" w:rsidP="001B595B">
            <w:pPr>
              <w:pStyle w:val="OBWtabletext"/>
            </w:pPr>
            <w:r>
              <w:t>Specifies condiment. Choices are special sauce, salsa, or guacamole or none.</w:t>
            </w:r>
          </w:p>
        </w:tc>
      </w:tr>
      <w:tr w:rsidR="001B595B" w14:paraId="0A0D2047" w14:textId="77777777" w:rsidTr="001B595B">
        <w:trPr>
          <w:trHeight w:val="53"/>
        </w:trPr>
        <w:tc>
          <w:tcPr>
            <w:tcW w:w="1560" w:type="dxa"/>
          </w:tcPr>
          <w:p w14:paraId="0ECDEA9C" w14:textId="77777777" w:rsidR="001B595B" w:rsidRPr="00A449C2" w:rsidRDefault="001B595B" w:rsidP="001B595B">
            <w:pPr>
              <w:pStyle w:val="OBWtabletext"/>
            </w:pPr>
            <w:r>
              <w:t>Burger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E2D4E" w14:textId="77777777" w:rsidR="001B595B" w:rsidRPr="00A449C2" w:rsidRDefault="001B595B" w:rsidP="001B595B">
            <w:pPr>
              <w:pStyle w:val="OBWtabletext"/>
            </w:pPr>
            <w:r>
              <w:t>topping1</w:t>
            </w:r>
          </w:p>
        </w:tc>
        <w:tc>
          <w:tcPr>
            <w:tcW w:w="992" w:type="dxa"/>
          </w:tcPr>
          <w:p w14:paraId="110CB985" w14:textId="77777777" w:rsidR="001B595B" w:rsidRPr="00A449C2" w:rsidRDefault="001B595B" w:rsidP="001B595B">
            <w:pPr>
              <w:pStyle w:val="OBWtabletext"/>
            </w:pPr>
            <w:r>
              <w:t>string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5CEED" w14:textId="77777777" w:rsidR="001B595B" w:rsidRPr="00A449C2" w:rsidRDefault="001B595B" w:rsidP="001B595B">
            <w:pPr>
              <w:pStyle w:val="OBWtabletext"/>
            </w:pPr>
            <w:r>
              <w:t>lettuce</w:t>
            </w:r>
          </w:p>
        </w:tc>
        <w:tc>
          <w:tcPr>
            <w:tcW w:w="1559" w:type="dxa"/>
          </w:tcPr>
          <w:p w14:paraId="1B502900" w14:textId="77777777" w:rsidR="001B595B" w:rsidRPr="00A449C2" w:rsidRDefault="001B595B" w:rsidP="001B595B">
            <w:pPr>
              <w:pStyle w:val="OBWtabletext"/>
            </w:pPr>
            <w:r>
              <w:t>Optional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1A2BD" w14:textId="77777777" w:rsidR="001B595B" w:rsidRPr="00A449C2" w:rsidRDefault="001B595B" w:rsidP="001B595B">
            <w:pPr>
              <w:pStyle w:val="OBWtabletext"/>
            </w:pPr>
            <w:r>
              <w:t>Specifies topping. Choices are lettuce or tomato or lettuce and tomato or none.</w:t>
            </w:r>
          </w:p>
        </w:tc>
      </w:tr>
      <w:tr w:rsidR="001B595B" w14:paraId="0822120C" w14:textId="77777777" w:rsidTr="001B595B">
        <w:trPr>
          <w:trHeight w:val="53"/>
        </w:trPr>
        <w:tc>
          <w:tcPr>
            <w:tcW w:w="1560" w:type="dxa"/>
          </w:tcPr>
          <w:p w14:paraId="349C01C2" w14:textId="77777777" w:rsidR="001B595B" w:rsidRDefault="001B595B" w:rsidP="001B595B">
            <w:pPr>
              <w:pStyle w:val="OBWtabletext"/>
            </w:pPr>
            <w:r>
              <w:t>Burger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C51A2" w14:textId="77777777" w:rsidR="001B595B" w:rsidRDefault="001B595B" w:rsidP="001B595B">
            <w:pPr>
              <w:pStyle w:val="OBWtabletext"/>
            </w:pPr>
            <w:r>
              <w:t>topping2</w:t>
            </w:r>
          </w:p>
        </w:tc>
        <w:tc>
          <w:tcPr>
            <w:tcW w:w="992" w:type="dxa"/>
          </w:tcPr>
          <w:p w14:paraId="6DD48BBD" w14:textId="77777777" w:rsidR="001B595B" w:rsidRDefault="001B595B" w:rsidP="001B595B">
            <w:pPr>
              <w:pStyle w:val="OBWtabletext"/>
            </w:pPr>
            <w:r>
              <w:t>string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1D457" w14:textId="77777777" w:rsidR="001B595B" w:rsidRDefault="001B595B" w:rsidP="001B595B">
            <w:pPr>
              <w:pStyle w:val="OBWtabletext"/>
            </w:pPr>
            <w:r>
              <w:t>pickles</w:t>
            </w:r>
          </w:p>
        </w:tc>
        <w:tc>
          <w:tcPr>
            <w:tcW w:w="1559" w:type="dxa"/>
          </w:tcPr>
          <w:p w14:paraId="773BB8B0" w14:textId="77777777" w:rsidR="001B595B" w:rsidRDefault="001B595B" w:rsidP="001B595B">
            <w:pPr>
              <w:pStyle w:val="OBWtabletext"/>
            </w:pPr>
            <w:r>
              <w:t>Optional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922C9" w14:textId="77777777" w:rsidR="001B595B" w:rsidRDefault="001B595B" w:rsidP="001B595B">
            <w:pPr>
              <w:pStyle w:val="OBWtabletext"/>
            </w:pPr>
            <w:r>
              <w:t xml:space="preserve">Specifies topping. Choice is pickles or none. </w:t>
            </w:r>
          </w:p>
          <w:p w14:paraId="4A2853C2" w14:textId="77777777" w:rsidR="001B595B" w:rsidRDefault="001B595B" w:rsidP="001B595B">
            <w:pPr>
              <w:pStyle w:val="OBWtabletext"/>
            </w:pPr>
          </w:p>
        </w:tc>
      </w:tr>
      <w:tr w:rsidR="001B595B" w14:paraId="2E27465C" w14:textId="77777777" w:rsidTr="001B595B">
        <w:trPr>
          <w:trHeight w:val="53"/>
        </w:trPr>
        <w:tc>
          <w:tcPr>
            <w:tcW w:w="1560" w:type="dxa"/>
          </w:tcPr>
          <w:p w14:paraId="1E1AFE4C" w14:textId="77777777" w:rsidR="001B595B" w:rsidRDefault="001B595B" w:rsidP="001B595B">
            <w:pPr>
              <w:pStyle w:val="OBWtabletext"/>
            </w:pPr>
            <w:r>
              <w:t>Burger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A7C55" w14:textId="77777777" w:rsidR="001B595B" w:rsidRDefault="001B595B" w:rsidP="001B595B">
            <w:pPr>
              <w:pStyle w:val="OBWtabletext"/>
            </w:pPr>
            <w:r>
              <w:t xml:space="preserve">topping 3 </w:t>
            </w:r>
          </w:p>
        </w:tc>
        <w:tc>
          <w:tcPr>
            <w:tcW w:w="992" w:type="dxa"/>
          </w:tcPr>
          <w:p w14:paraId="1DA090BD" w14:textId="77777777" w:rsidR="001B595B" w:rsidRDefault="001B595B" w:rsidP="001B595B">
            <w:pPr>
              <w:pStyle w:val="OBWtabletext"/>
            </w:pPr>
            <w:r>
              <w:t>string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D5D8E" w14:textId="77777777" w:rsidR="001B595B" w:rsidRDefault="001B595B" w:rsidP="001B595B">
            <w:pPr>
              <w:pStyle w:val="OBWtabletext"/>
            </w:pPr>
            <w:r>
              <w:t>none</w:t>
            </w:r>
          </w:p>
        </w:tc>
        <w:tc>
          <w:tcPr>
            <w:tcW w:w="1559" w:type="dxa"/>
          </w:tcPr>
          <w:p w14:paraId="4E5AE195" w14:textId="77777777" w:rsidR="001B595B" w:rsidRDefault="001B595B" w:rsidP="001B595B">
            <w:pPr>
              <w:pStyle w:val="OBWtabletext"/>
            </w:pPr>
            <w:r>
              <w:t>Optional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CF889" w14:textId="77777777" w:rsidR="001B595B" w:rsidRDefault="001B595B" w:rsidP="001B595B">
            <w:pPr>
              <w:pStyle w:val="OBWtabletext"/>
            </w:pPr>
            <w:r>
              <w:t xml:space="preserve">Specifies topping. Choice is onions or none. </w:t>
            </w:r>
          </w:p>
        </w:tc>
      </w:tr>
      <w:tr w:rsidR="001B595B" w14:paraId="0DD243CE" w14:textId="77777777" w:rsidTr="001B595B">
        <w:trPr>
          <w:trHeight w:val="53"/>
        </w:trPr>
        <w:tc>
          <w:tcPr>
            <w:tcW w:w="1560" w:type="dxa"/>
          </w:tcPr>
          <w:p w14:paraId="33C2FFCE" w14:textId="77777777" w:rsidR="001B595B" w:rsidRDefault="001B595B" w:rsidP="001B595B">
            <w:pPr>
              <w:pStyle w:val="OBWtabletext"/>
            </w:pPr>
            <w:r>
              <w:t>Burger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C4725" w14:textId="77777777" w:rsidR="001B595B" w:rsidRDefault="001B595B" w:rsidP="001B595B">
            <w:pPr>
              <w:pStyle w:val="OBWtabletext"/>
            </w:pPr>
            <w:r>
              <w:t xml:space="preserve">topping 4 </w:t>
            </w:r>
          </w:p>
        </w:tc>
        <w:tc>
          <w:tcPr>
            <w:tcW w:w="992" w:type="dxa"/>
          </w:tcPr>
          <w:p w14:paraId="4FA230F4" w14:textId="77777777" w:rsidR="001B595B" w:rsidRDefault="001B595B" w:rsidP="001B595B">
            <w:pPr>
              <w:pStyle w:val="OBWtabletext"/>
            </w:pPr>
            <w:r>
              <w:t>string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CEAAB" w14:textId="77777777" w:rsidR="001B595B" w:rsidRDefault="001B595B" w:rsidP="001B595B">
            <w:pPr>
              <w:pStyle w:val="OBWtabletext"/>
            </w:pPr>
            <w:r>
              <w:t>none</w:t>
            </w:r>
          </w:p>
        </w:tc>
        <w:tc>
          <w:tcPr>
            <w:tcW w:w="1559" w:type="dxa"/>
          </w:tcPr>
          <w:p w14:paraId="6803566B" w14:textId="77777777" w:rsidR="001B595B" w:rsidRDefault="001B595B" w:rsidP="001B595B">
            <w:pPr>
              <w:pStyle w:val="OBWtabletext"/>
            </w:pPr>
            <w:r>
              <w:t xml:space="preserve">Optional 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73ED4" w14:textId="77777777" w:rsidR="001B595B" w:rsidRDefault="001B595B" w:rsidP="001B595B">
            <w:pPr>
              <w:pStyle w:val="OBWtabletext"/>
            </w:pPr>
            <w:r>
              <w:t xml:space="preserve">Specifies topping. Choice is jalapenos or none. </w:t>
            </w:r>
          </w:p>
        </w:tc>
      </w:tr>
      <w:tr w:rsidR="001B595B" w14:paraId="2CC7BE1F" w14:textId="77777777" w:rsidTr="001B595B">
        <w:trPr>
          <w:trHeight w:val="112"/>
        </w:trPr>
        <w:tc>
          <w:tcPr>
            <w:tcW w:w="1560" w:type="dxa"/>
          </w:tcPr>
          <w:p w14:paraId="567FE1D1" w14:textId="77777777" w:rsidR="001B595B" w:rsidRDefault="001B595B" w:rsidP="001B595B">
            <w:pPr>
              <w:pStyle w:val="OBWtabletext"/>
            </w:pPr>
            <w:r>
              <w:t xml:space="preserve">Sides 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700AC" w14:textId="77777777" w:rsidR="001B595B" w:rsidRDefault="001B595B" w:rsidP="001B595B">
            <w:pPr>
              <w:pStyle w:val="OBWtabletext"/>
            </w:pPr>
            <w:r>
              <w:t>Side1</w:t>
            </w:r>
          </w:p>
        </w:tc>
        <w:tc>
          <w:tcPr>
            <w:tcW w:w="992" w:type="dxa"/>
          </w:tcPr>
          <w:p w14:paraId="3EB16F9F" w14:textId="77777777" w:rsidR="001B595B" w:rsidRDefault="001B595B" w:rsidP="001B595B">
            <w:pPr>
              <w:pStyle w:val="OBWtabletext"/>
            </w:pPr>
            <w:r>
              <w:t>string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3F5E4" w14:textId="77777777" w:rsidR="001B595B" w:rsidRDefault="001B595B" w:rsidP="001B595B">
            <w:pPr>
              <w:pStyle w:val="OBWtabletext"/>
            </w:pPr>
            <w:proofErr w:type="spellStart"/>
            <w:r>
              <w:t>frenchfries</w:t>
            </w:r>
            <w:proofErr w:type="spellEnd"/>
            <w:r>
              <w:t xml:space="preserve"> </w:t>
            </w:r>
          </w:p>
        </w:tc>
        <w:tc>
          <w:tcPr>
            <w:tcW w:w="1559" w:type="dxa"/>
          </w:tcPr>
          <w:p w14:paraId="70CCEF1C" w14:textId="77777777" w:rsidR="001B595B" w:rsidRDefault="001B595B" w:rsidP="001B595B">
            <w:pPr>
              <w:pStyle w:val="OBWtabletext"/>
            </w:pPr>
            <w:r>
              <w:t>Mandatory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E09B9" w14:textId="77777777" w:rsidR="001B595B" w:rsidRDefault="001B595B" w:rsidP="001B595B">
            <w:pPr>
              <w:pStyle w:val="OBWtabletext"/>
            </w:pPr>
            <w:r>
              <w:t xml:space="preserve">Specifies side 1. Choice is </w:t>
            </w:r>
            <w:proofErr w:type="spellStart"/>
            <w:r>
              <w:t>Frenchfries</w:t>
            </w:r>
            <w:proofErr w:type="spellEnd"/>
            <w:r>
              <w:t xml:space="preserve"> or potato chips or none.</w:t>
            </w:r>
          </w:p>
        </w:tc>
      </w:tr>
      <w:tr w:rsidR="001B595B" w14:paraId="5BC8293C" w14:textId="77777777" w:rsidTr="001B595B">
        <w:trPr>
          <w:trHeight w:val="112"/>
        </w:trPr>
        <w:tc>
          <w:tcPr>
            <w:tcW w:w="1560" w:type="dxa"/>
          </w:tcPr>
          <w:p w14:paraId="05D582C8" w14:textId="77777777" w:rsidR="001B595B" w:rsidRDefault="001B595B" w:rsidP="001B595B">
            <w:pPr>
              <w:pStyle w:val="OBWtabletext"/>
            </w:pPr>
            <w:r>
              <w:t xml:space="preserve">Sides 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6F7A0" w14:textId="77777777" w:rsidR="001B595B" w:rsidRDefault="001B595B" w:rsidP="001B595B">
            <w:pPr>
              <w:pStyle w:val="OBWtabletext"/>
            </w:pPr>
            <w:r>
              <w:t xml:space="preserve">Size </w:t>
            </w:r>
          </w:p>
        </w:tc>
        <w:tc>
          <w:tcPr>
            <w:tcW w:w="992" w:type="dxa"/>
          </w:tcPr>
          <w:p w14:paraId="0556A9D4" w14:textId="77777777" w:rsidR="001B595B" w:rsidRDefault="001B595B" w:rsidP="001B595B">
            <w:pPr>
              <w:pStyle w:val="OBWtabletext"/>
            </w:pPr>
            <w:r>
              <w:t>string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DED13" w14:textId="77777777" w:rsidR="001B595B" w:rsidRDefault="001B595B" w:rsidP="001B595B">
            <w:pPr>
              <w:pStyle w:val="OBWtabletext"/>
            </w:pPr>
            <w:r>
              <w:t>large</w:t>
            </w:r>
          </w:p>
        </w:tc>
        <w:tc>
          <w:tcPr>
            <w:tcW w:w="1559" w:type="dxa"/>
          </w:tcPr>
          <w:p w14:paraId="593CE18B" w14:textId="77777777" w:rsidR="001B595B" w:rsidRDefault="001B595B" w:rsidP="001B595B">
            <w:pPr>
              <w:pStyle w:val="OBWtabletext"/>
            </w:pPr>
            <w:r>
              <w:t>Mandatory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58411" w14:textId="77777777" w:rsidR="001B595B" w:rsidRDefault="001B595B" w:rsidP="001B595B">
            <w:pPr>
              <w:pStyle w:val="OBWtabletext"/>
            </w:pPr>
            <w:r>
              <w:t>Specifies size of side. Choice is large or none.</w:t>
            </w:r>
          </w:p>
        </w:tc>
      </w:tr>
      <w:tr w:rsidR="001B595B" w14:paraId="7A4CEEA9" w14:textId="77777777" w:rsidTr="001B595B">
        <w:trPr>
          <w:trHeight w:val="112"/>
        </w:trPr>
        <w:tc>
          <w:tcPr>
            <w:tcW w:w="1560" w:type="dxa"/>
          </w:tcPr>
          <w:p w14:paraId="28E2D151" w14:textId="77777777" w:rsidR="001B595B" w:rsidRDefault="001B595B" w:rsidP="001B595B">
            <w:pPr>
              <w:pStyle w:val="OBWtabletext"/>
            </w:pPr>
            <w:r>
              <w:t>Sides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4E732" w14:textId="77777777" w:rsidR="001B595B" w:rsidRDefault="001B595B" w:rsidP="001B595B">
            <w:pPr>
              <w:pStyle w:val="OBWtabletext"/>
            </w:pPr>
            <w:r>
              <w:t>Side2</w:t>
            </w:r>
          </w:p>
        </w:tc>
        <w:tc>
          <w:tcPr>
            <w:tcW w:w="992" w:type="dxa"/>
          </w:tcPr>
          <w:p w14:paraId="25A629AE" w14:textId="77777777" w:rsidR="001B595B" w:rsidRDefault="001B595B" w:rsidP="001B595B">
            <w:pPr>
              <w:pStyle w:val="OBWtabletext"/>
            </w:pPr>
            <w:r>
              <w:t>string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9BABF" w14:textId="77777777" w:rsidR="001B595B" w:rsidRDefault="001B595B" w:rsidP="001B595B">
            <w:pPr>
              <w:pStyle w:val="OBWtabletext"/>
            </w:pPr>
            <w:r>
              <w:t xml:space="preserve">None </w:t>
            </w:r>
          </w:p>
        </w:tc>
        <w:tc>
          <w:tcPr>
            <w:tcW w:w="1559" w:type="dxa"/>
          </w:tcPr>
          <w:p w14:paraId="0E9E169E" w14:textId="77777777" w:rsidR="001B595B" w:rsidRDefault="001B595B" w:rsidP="001B595B">
            <w:pPr>
              <w:pStyle w:val="OBWtabletext"/>
            </w:pPr>
            <w:r>
              <w:t>Mandatory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66E28" w14:textId="77777777" w:rsidR="001B595B" w:rsidRDefault="001B595B" w:rsidP="001B595B">
            <w:pPr>
              <w:pStyle w:val="OBWtabletext"/>
            </w:pPr>
            <w:r>
              <w:t>Specifies side 2. Choice is salad or coleslaw or none.</w:t>
            </w:r>
          </w:p>
        </w:tc>
      </w:tr>
      <w:tr w:rsidR="001B595B" w14:paraId="2AD7A855" w14:textId="77777777" w:rsidTr="001B595B">
        <w:trPr>
          <w:trHeight w:val="112"/>
        </w:trPr>
        <w:tc>
          <w:tcPr>
            <w:tcW w:w="1560" w:type="dxa"/>
          </w:tcPr>
          <w:p w14:paraId="746CCC71" w14:textId="77777777" w:rsidR="001B595B" w:rsidRDefault="001B595B" w:rsidP="001B595B">
            <w:pPr>
              <w:pStyle w:val="OBWtabletext"/>
            </w:pPr>
            <w:r>
              <w:t>Sides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BFF6B" w14:textId="77777777" w:rsidR="001B595B" w:rsidRDefault="001B595B" w:rsidP="001B595B">
            <w:pPr>
              <w:pStyle w:val="OBWtabletext"/>
            </w:pPr>
            <w:r>
              <w:t>Size</w:t>
            </w:r>
          </w:p>
        </w:tc>
        <w:tc>
          <w:tcPr>
            <w:tcW w:w="992" w:type="dxa"/>
          </w:tcPr>
          <w:p w14:paraId="54B262CB" w14:textId="77777777" w:rsidR="001B595B" w:rsidRDefault="001B595B" w:rsidP="001B595B">
            <w:pPr>
              <w:pStyle w:val="OBWtabletext"/>
            </w:pPr>
            <w:r>
              <w:t>string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4E50E" w14:textId="77777777" w:rsidR="001B595B" w:rsidRDefault="001B595B" w:rsidP="001B595B">
            <w:pPr>
              <w:pStyle w:val="OBWtabletext"/>
            </w:pPr>
            <w:r>
              <w:t>large</w:t>
            </w:r>
          </w:p>
        </w:tc>
        <w:tc>
          <w:tcPr>
            <w:tcW w:w="1559" w:type="dxa"/>
          </w:tcPr>
          <w:p w14:paraId="375425B9" w14:textId="77777777" w:rsidR="001B595B" w:rsidRDefault="001B595B" w:rsidP="001B595B">
            <w:pPr>
              <w:pStyle w:val="OBWtabletext"/>
            </w:pPr>
            <w:r>
              <w:t>Mandatory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809AB" w14:textId="77777777" w:rsidR="001B595B" w:rsidRDefault="001B595B" w:rsidP="001B595B">
            <w:pPr>
              <w:pStyle w:val="OBWtabletext"/>
            </w:pPr>
            <w:r>
              <w:t>Specifies size of side. Choice is small or none.</w:t>
            </w:r>
          </w:p>
        </w:tc>
      </w:tr>
      <w:tr w:rsidR="001B595B" w14:paraId="4CAB719A" w14:textId="77777777" w:rsidTr="001B595B">
        <w:trPr>
          <w:trHeight w:val="112"/>
        </w:trPr>
        <w:tc>
          <w:tcPr>
            <w:tcW w:w="1560" w:type="dxa"/>
          </w:tcPr>
          <w:p w14:paraId="2E619C19" w14:textId="77777777" w:rsidR="001B595B" w:rsidRDefault="001B595B" w:rsidP="001B595B">
            <w:pPr>
              <w:pStyle w:val="OBWtabletext"/>
            </w:pPr>
            <w:r>
              <w:t xml:space="preserve">Drink 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E2F0A" w14:textId="77777777" w:rsidR="001B595B" w:rsidRDefault="001B595B" w:rsidP="001B595B">
            <w:pPr>
              <w:pStyle w:val="OBWtabletext"/>
            </w:pPr>
            <w:r>
              <w:t xml:space="preserve">Type </w:t>
            </w:r>
          </w:p>
        </w:tc>
        <w:tc>
          <w:tcPr>
            <w:tcW w:w="992" w:type="dxa"/>
          </w:tcPr>
          <w:p w14:paraId="424F892B" w14:textId="77777777" w:rsidR="001B595B" w:rsidRDefault="001B595B" w:rsidP="001B595B">
            <w:pPr>
              <w:pStyle w:val="OBWtabletext"/>
            </w:pPr>
            <w:r>
              <w:t>string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E1E40" w14:textId="77777777" w:rsidR="001B595B" w:rsidRDefault="001B595B" w:rsidP="001B595B">
            <w:pPr>
              <w:pStyle w:val="OBWtabletext"/>
            </w:pPr>
            <w:r>
              <w:t>Coke</w:t>
            </w:r>
          </w:p>
        </w:tc>
        <w:tc>
          <w:tcPr>
            <w:tcW w:w="1559" w:type="dxa"/>
          </w:tcPr>
          <w:p w14:paraId="4FEB38BE" w14:textId="77777777" w:rsidR="001B595B" w:rsidRDefault="001B595B" w:rsidP="001B595B">
            <w:pPr>
              <w:pStyle w:val="OBWtabletext"/>
            </w:pPr>
            <w:r>
              <w:t>Mandatory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CB369" w14:textId="77777777" w:rsidR="001B595B" w:rsidRDefault="001B595B" w:rsidP="001B595B">
            <w:pPr>
              <w:pStyle w:val="OBWtabletext"/>
            </w:pPr>
            <w:r>
              <w:t xml:space="preserve">Specifies type of drink. Choice is </w:t>
            </w:r>
            <w:r>
              <w:lastRenderedPageBreak/>
              <w:t>Coke or 7-Up or Fanta or none</w:t>
            </w:r>
            <w:proofErr w:type="gramStart"/>
            <w:r>
              <w:t xml:space="preserve">.  </w:t>
            </w:r>
            <w:proofErr w:type="gramEnd"/>
          </w:p>
        </w:tc>
      </w:tr>
      <w:tr w:rsidR="001B595B" w14:paraId="2F01B79A" w14:textId="77777777" w:rsidTr="001B595B">
        <w:trPr>
          <w:trHeight w:val="112"/>
        </w:trPr>
        <w:tc>
          <w:tcPr>
            <w:tcW w:w="1560" w:type="dxa"/>
          </w:tcPr>
          <w:p w14:paraId="6831EC19" w14:textId="77777777" w:rsidR="001B595B" w:rsidRDefault="001B595B" w:rsidP="001B595B">
            <w:pPr>
              <w:pStyle w:val="OBWtabletext"/>
            </w:pPr>
            <w:r>
              <w:lastRenderedPageBreak/>
              <w:t xml:space="preserve">Drink 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B5C0A" w14:textId="77777777" w:rsidR="001B595B" w:rsidRDefault="001B595B" w:rsidP="001B595B">
            <w:pPr>
              <w:pStyle w:val="OBWtabletext"/>
            </w:pPr>
            <w:r>
              <w:t>Size</w:t>
            </w:r>
          </w:p>
        </w:tc>
        <w:tc>
          <w:tcPr>
            <w:tcW w:w="992" w:type="dxa"/>
          </w:tcPr>
          <w:p w14:paraId="2646C71F" w14:textId="77777777" w:rsidR="001B595B" w:rsidRDefault="001B595B" w:rsidP="001B595B">
            <w:pPr>
              <w:pStyle w:val="OBWtabletext"/>
            </w:pPr>
            <w:r>
              <w:t>string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1C1CA" w14:textId="77777777" w:rsidR="001B595B" w:rsidRDefault="001B595B" w:rsidP="001B595B">
            <w:pPr>
              <w:pStyle w:val="OBWtabletext"/>
            </w:pPr>
            <w:r>
              <w:t xml:space="preserve">Large </w:t>
            </w:r>
          </w:p>
        </w:tc>
        <w:tc>
          <w:tcPr>
            <w:tcW w:w="1559" w:type="dxa"/>
          </w:tcPr>
          <w:p w14:paraId="4F840779" w14:textId="77777777" w:rsidR="001B595B" w:rsidRDefault="001B595B" w:rsidP="001B595B">
            <w:pPr>
              <w:pStyle w:val="OBWtabletext"/>
            </w:pPr>
            <w:r>
              <w:t xml:space="preserve">Mandatory 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F836D" w14:textId="77777777" w:rsidR="001B595B" w:rsidRDefault="001B595B" w:rsidP="001B595B">
            <w:pPr>
              <w:pStyle w:val="OBWtabletext"/>
            </w:pPr>
            <w:r>
              <w:t xml:space="preserve">Specifies size of drink. Choice is small or large or none. </w:t>
            </w:r>
          </w:p>
        </w:tc>
      </w:tr>
      <w:tr w:rsidR="001B595B" w14:paraId="49E86689" w14:textId="77777777" w:rsidTr="001B595B">
        <w:trPr>
          <w:trHeight w:val="112"/>
        </w:trPr>
        <w:tc>
          <w:tcPr>
            <w:tcW w:w="1560" w:type="dxa"/>
          </w:tcPr>
          <w:p w14:paraId="6FED61F7" w14:textId="77777777" w:rsidR="001B595B" w:rsidRDefault="001B595B" w:rsidP="001B595B">
            <w:pPr>
              <w:pStyle w:val="OBWtabletext"/>
            </w:pPr>
            <w:r>
              <w:t>Drink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42477" w14:textId="77777777" w:rsidR="001B595B" w:rsidRDefault="001B595B" w:rsidP="001B595B">
            <w:pPr>
              <w:pStyle w:val="OBWtabletext"/>
            </w:pPr>
            <w:r>
              <w:t xml:space="preserve">Ice </w:t>
            </w:r>
          </w:p>
        </w:tc>
        <w:tc>
          <w:tcPr>
            <w:tcW w:w="992" w:type="dxa"/>
          </w:tcPr>
          <w:p w14:paraId="658793B6" w14:textId="77777777" w:rsidR="001B595B" w:rsidRDefault="001B595B" w:rsidP="001B595B">
            <w:pPr>
              <w:pStyle w:val="OBWtabletext"/>
            </w:pPr>
            <w:r>
              <w:t>string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AACF3" w14:textId="77777777" w:rsidR="001B595B" w:rsidRDefault="001B595B" w:rsidP="001B595B">
            <w:pPr>
              <w:pStyle w:val="OBWtabletext"/>
            </w:pPr>
            <w:r>
              <w:t>Yes</w:t>
            </w:r>
          </w:p>
        </w:tc>
        <w:tc>
          <w:tcPr>
            <w:tcW w:w="1559" w:type="dxa"/>
          </w:tcPr>
          <w:p w14:paraId="6F09A092" w14:textId="77777777" w:rsidR="001B595B" w:rsidRDefault="001B595B" w:rsidP="001B595B">
            <w:pPr>
              <w:pStyle w:val="OBWtabletext"/>
            </w:pPr>
            <w:r>
              <w:t>Optional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1E704" w14:textId="77777777" w:rsidR="001B595B" w:rsidRDefault="001B595B" w:rsidP="001B595B">
            <w:pPr>
              <w:pStyle w:val="OBWtabletext"/>
            </w:pPr>
            <w:r>
              <w:t>Specifies ice in drink.</w:t>
            </w:r>
          </w:p>
        </w:tc>
      </w:tr>
    </w:tbl>
    <w:p w14:paraId="73B266B0" w14:textId="77777777" w:rsidR="001B595B" w:rsidRDefault="001B595B" w:rsidP="001B595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highlight w:val="yellow"/>
          <w:rtl/>
        </w:rPr>
      </w:pPr>
    </w:p>
    <w:p w14:paraId="1E1A74BC" w14:textId="77777777" w:rsidR="001B595B" w:rsidRDefault="001B595B" w:rsidP="00ED086E">
      <w:pPr>
        <w:pStyle w:val="OBWheaderstyle"/>
        <w:rPr>
          <w:sz w:val="21"/>
          <w:szCs w:val="21"/>
        </w:rPr>
      </w:pPr>
      <w:r w:rsidRPr="00AE6186">
        <w:t xml:space="preserve">3. </w:t>
      </w:r>
      <w:proofErr w:type="gramStart"/>
      <w:r w:rsidRPr="00AE6186">
        <w:t>Possible response</w:t>
      </w:r>
      <w:proofErr w:type="gramEnd"/>
      <w:r w:rsidRPr="00AE6186">
        <w:t xml:space="preserve"> codes </w:t>
      </w:r>
    </w:p>
    <w:tbl>
      <w:tblPr>
        <w:tblW w:w="8672" w:type="dxa"/>
        <w:tblInd w:w="10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5537"/>
      </w:tblGrid>
      <w:tr w:rsidR="001B595B" w14:paraId="1AEB7E31" w14:textId="77777777" w:rsidTr="008D2F8E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D2171" w14:textId="77777777" w:rsidR="001B595B" w:rsidRPr="00D17591" w:rsidRDefault="001B595B" w:rsidP="001B595B">
            <w:pPr>
              <w:pStyle w:val="OBWHeader"/>
            </w:pPr>
            <w:r w:rsidRPr="00D17591">
              <w:t>Status</w:t>
            </w:r>
          </w:p>
        </w:tc>
        <w:tc>
          <w:tcPr>
            <w:tcW w:w="55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8E163" w14:textId="77777777" w:rsidR="001B595B" w:rsidRPr="00ED086E" w:rsidRDefault="001B595B" w:rsidP="00ED086E">
            <w:pPr>
              <w:pStyle w:val="OBWHeader"/>
            </w:pPr>
            <w:r w:rsidRPr="00ED086E">
              <w:t xml:space="preserve">Code Description </w:t>
            </w:r>
          </w:p>
        </w:tc>
      </w:tr>
      <w:tr w:rsidR="001B595B" w14:paraId="1CB9FAAB" w14:textId="77777777" w:rsidTr="008D2F8E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4CE81" w14:textId="77777777" w:rsidR="001B595B" w:rsidRDefault="001B595B" w:rsidP="001B595B">
            <w:pPr>
              <w:pStyle w:val="OBWtabletext"/>
            </w:pPr>
            <w:r>
              <w:t>200 - OK</w:t>
            </w:r>
          </w:p>
        </w:tc>
        <w:tc>
          <w:tcPr>
            <w:tcW w:w="55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3073F" w14:textId="77777777" w:rsidR="001B595B" w:rsidRPr="00AE6186" w:rsidRDefault="001B595B" w:rsidP="001B595B">
            <w:pPr>
              <w:pStyle w:val="OBWtabletext"/>
            </w:pPr>
            <w:r w:rsidRPr="00AE6186">
              <w:t xml:space="preserve">Your meal </w:t>
            </w:r>
            <w:proofErr w:type="gramStart"/>
            <w:r w:rsidRPr="00AE6186">
              <w:t>was successfully ordered</w:t>
            </w:r>
            <w:proofErr w:type="gramEnd"/>
            <w:r w:rsidRPr="00AE6186">
              <w:t>.</w:t>
            </w:r>
          </w:p>
        </w:tc>
      </w:tr>
      <w:tr w:rsidR="00ED086E" w14:paraId="7FF09A8D" w14:textId="77777777" w:rsidTr="008D2F8E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69902" w14:textId="0EE4A654" w:rsidR="00ED086E" w:rsidRDefault="00ED086E" w:rsidP="001B595B">
            <w:pPr>
              <w:pStyle w:val="OBWtabletext"/>
            </w:pPr>
            <w:r>
              <w:t xml:space="preserve">211 – Not available </w:t>
            </w:r>
          </w:p>
        </w:tc>
        <w:tc>
          <w:tcPr>
            <w:tcW w:w="55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8E11B" w14:textId="0853A10C" w:rsidR="00ED086E" w:rsidRPr="00AE6186" w:rsidRDefault="00ED086E" w:rsidP="001B595B">
            <w:pPr>
              <w:pStyle w:val="OBWtabletext"/>
            </w:pPr>
            <w:r>
              <w:t xml:space="preserve">A menu item is currently unavailable. </w:t>
            </w:r>
          </w:p>
        </w:tc>
      </w:tr>
      <w:tr w:rsidR="001B595B" w14:paraId="4F0C2C32" w14:textId="77777777" w:rsidTr="008D2F8E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2327D" w14:textId="77777777" w:rsidR="001B595B" w:rsidRDefault="001B595B" w:rsidP="001B595B">
            <w:pPr>
              <w:pStyle w:val="OBWtabletext"/>
            </w:pPr>
            <w:r>
              <w:t>400 - Bad Request</w:t>
            </w:r>
          </w:p>
        </w:tc>
        <w:tc>
          <w:tcPr>
            <w:tcW w:w="55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79A03" w14:textId="6CDBBD0C" w:rsidR="001B595B" w:rsidRPr="00AE6186" w:rsidRDefault="001B595B" w:rsidP="001B595B">
            <w:pPr>
              <w:pStyle w:val="OBWtabletext"/>
            </w:pPr>
            <w:r w:rsidRPr="00AE6186">
              <w:t xml:space="preserve">Your order was unacceptable. </w:t>
            </w:r>
            <w:r w:rsidR="00ED086E">
              <w:t xml:space="preserve">Missing paraments or invalid parameters. Example: a request for 3 hamburger patties, when the limit is 2. </w:t>
            </w:r>
          </w:p>
        </w:tc>
      </w:tr>
      <w:tr w:rsidR="001B595B" w14:paraId="7E88E6DF" w14:textId="77777777" w:rsidTr="008D2F8E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31EC1" w14:textId="77777777" w:rsidR="001B595B" w:rsidRDefault="001B595B" w:rsidP="001B595B">
            <w:pPr>
              <w:pStyle w:val="OBWtabletext"/>
            </w:pPr>
            <w:r>
              <w:t>402 - Request Failed</w:t>
            </w:r>
          </w:p>
        </w:tc>
        <w:tc>
          <w:tcPr>
            <w:tcW w:w="55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FA8BC" w14:textId="11AC2D5B" w:rsidR="001B595B" w:rsidRPr="00AE6186" w:rsidRDefault="001B595B" w:rsidP="001B595B">
            <w:pPr>
              <w:pStyle w:val="OBWtabletext"/>
            </w:pPr>
            <w:r w:rsidRPr="00AE6186">
              <w:t xml:space="preserve">Your order </w:t>
            </w:r>
            <w:proofErr w:type="gramStart"/>
            <w:r w:rsidRPr="00AE6186">
              <w:t>was not received</w:t>
            </w:r>
            <w:proofErr w:type="gramEnd"/>
            <w:r w:rsidR="00ED086E">
              <w:t xml:space="preserve"> </w:t>
            </w:r>
            <w:r w:rsidRPr="00AE6186">
              <w:t xml:space="preserve">by the kitchen. </w:t>
            </w:r>
            <w:r w:rsidR="00ED086E">
              <w:t>Try again.</w:t>
            </w:r>
          </w:p>
        </w:tc>
      </w:tr>
      <w:tr w:rsidR="001B595B" w14:paraId="0B00570D" w14:textId="77777777" w:rsidTr="008D2F8E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DECA5" w14:textId="77777777" w:rsidR="001B595B" w:rsidRDefault="001B595B" w:rsidP="001B595B">
            <w:pPr>
              <w:pStyle w:val="OBWtabletext"/>
            </w:pPr>
            <w:r>
              <w:t>429 - Too Many Requests</w:t>
            </w:r>
          </w:p>
        </w:tc>
        <w:tc>
          <w:tcPr>
            <w:tcW w:w="55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C65F7" w14:textId="271843D5" w:rsidR="001B595B" w:rsidRPr="00ED086E" w:rsidRDefault="00ED086E" w:rsidP="001B595B">
            <w:pPr>
              <w:pStyle w:val="OBWtabletext"/>
            </w:pPr>
            <w:r w:rsidRPr="00ED086E">
              <w:t>The kitchen cannot handle all these requests.</w:t>
            </w:r>
          </w:p>
        </w:tc>
      </w:tr>
    </w:tbl>
    <w:p w14:paraId="5BCE1972" w14:textId="2DDB26FB" w:rsidR="001B595B" w:rsidRDefault="001B595B" w:rsidP="00D03E50">
      <w:r>
        <w:br w:type="page"/>
      </w:r>
    </w:p>
    <w:p w14:paraId="5CEF0B57" w14:textId="21D5E0A0" w:rsidR="001B595B" w:rsidRDefault="00D03E50" w:rsidP="00ED086E">
      <w:pPr>
        <w:pStyle w:val="OBWheaderstyle"/>
      </w:pPr>
      <w:r>
        <w:lastRenderedPageBreak/>
        <w:t xml:space="preserve">4. </w:t>
      </w:r>
      <w:r w:rsidR="001B595B">
        <w:t>Overview of the API</w:t>
      </w:r>
    </w:p>
    <w:p w14:paraId="6CF85C7F" w14:textId="5DBF20A7" w:rsidR="001B595B" w:rsidRDefault="001B595B" w:rsidP="00ED086E">
      <w:pPr>
        <w:pStyle w:val="OBWHeader"/>
      </w:pPr>
      <w:r>
        <w:t>Readme</w:t>
      </w:r>
    </w:p>
    <w:p w14:paraId="01886D2B" w14:textId="58349634" w:rsidR="001B595B" w:rsidRDefault="008D2F8E" w:rsidP="00ED086E">
      <w:r>
        <w:t>Hamburger API is for ordering a hamburger at a restaurant.</w:t>
      </w:r>
    </w:p>
    <w:p w14:paraId="74732F51" w14:textId="68BDF430" w:rsidR="008D2F8E" w:rsidRDefault="008D2F8E" w:rsidP="001B595B">
      <w:pPr>
        <w:rPr>
          <w:color w:val="000000"/>
        </w:rPr>
      </w:pPr>
    </w:p>
    <w:p w14:paraId="5A4DC860" w14:textId="54CDD606" w:rsidR="008D2F8E" w:rsidRPr="00ED086E" w:rsidRDefault="008D2F8E" w:rsidP="00ED086E">
      <w:pPr>
        <w:pStyle w:val="OBWheader2"/>
      </w:pPr>
      <w:r w:rsidRPr="00ED086E">
        <w:t>Types of orders:</w:t>
      </w:r>
    </w:p>
    <w:p w14:paraId="77988E46" w14:textId="7EAEAB12" w:rsidR="008D2F8E" w:rsidRDefault="008D2F8E" w:rsidP="00ED086E">
      <w:r>
        <w:t xml:space="preserve">Orders made for </w:t>
      </w:r>
      <w:r w:rsidR="00ED086E">
        <w:t>takeout.</w:t>
      </w:r>
    </w:p>
    <w:p w14:paraId="6AABE0A8" w14:textId="77777777" w:rsidR="00ED086E" w:rsidRDefault="00ED086E" w:rsidP="00ED086E"/>
    <w:p w14:paraId="0DE5D711" w14:textId="7B291265" w:rsidR="00ED086E" w:rsidRPr="00ED086E" w:rsidRDefault="00ED086E" w:rsidP="00ED086E">
      <w:pPr>
        <w:pStyle w:val="OBWheader2"/>
      </w:pPr>
      <w:r w:rsidRPr="00ED086E">
        <w:t xml:space="preserve">Purpose </w:t>
      </w:r>
    </w:p>
    <w:p w14:paraId="6C54F2A6" w14:textId="1FA9D1CD" w:rsidR="00ED086E" w:rsidRDefault="00ED086E" w:rsidP="00ED086E">
      <w:pPr>
        <w:pStyle w:val="OBWbullets"/>
      </w:pPr>
      <w:r>
        <w:t>The cook needs to be able to view all the orders placed in the order of arrival.</w:t>
      </w:r>
    </w:p>
    <w:p w14:paraId="01AF23AB" w14:textId="46A34753" w:rsidR="00ED086E" w:rsidRDefault="00ED086E" w:rsidP="00ED086E">
      <w:pPr>
        <w:pStyle w:val="OBWbullets"/>
      </w:pPr>
      <w:r>
        <w:t>The customer needs to be able to place an order</w:t>
      </w:r>
    </w:p>
    <w:p w14:paraId="00F4161F" w14:textId="23C82B46" w:rsidR="00ED086E" w:rsidRDefault="00ED086E" w:rsidP="00ED086E">
      <w:pPr>
        <w:pStyle w:val="OBWbullets"/>
      </w:pPr>
      <w:r>
        <w:t>The customer needs to be able to know the order status</w:t>
      </w:r>
      <w:bookmarkEnd w:id="1"/>
    </w:p>
    <w:sectPr w:rsidR="00ED086E" w:rsidSect="004905B7">
      <w:headerReference w:type="default" r:id="rId8"/>
      <w:footerReference w:type="default" r:id="rId9"/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919D62" w14:textId="77777777" w:rsidR="00EF332A" w:rsidRDefault="00EF332A" w:rsidP="00C21FBF">
      <w:r>
        <w:separator/>
      </w:r>
    </w:p>
  </w:endnote>
  <w:endnote w:type="continuationSeparator" w:id="0">
    <w:p w14:paraId="0355FA60" w14:textId="77777777" w:rsidR="00EF332A" w:rsidRDefault="00EF332A" w:rsidP="00C21F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F02EAD" w14:textId="77777777" w:rsidR="004B0FAF" w:rsidRDefault="004B0FAF" w:rsidP="004B0FAF">
    <w:pPr>
      <w:pStyle w:val="Footer"/>
      <w:jc w:val="center"/>
    </w:pPr>
  </w:p>
  <w:p w14:paraId="3E3B9FD4" w14:textId="77777777" w:rsidR="00C21FBF" w:rsidRDefault="00C21F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CED8A6" w14:textId="77777777" w:rsidR="00EF332A" w:rsidRDefault="00EF332A" w:rsidP="00C21FBF">
      <w:r>
        <w:separator/>
      </w:r>
    </w:p>
  </w:footnote>
  <w:footnote w:type="continuationSeparator" w:id="0">
    <w:p w14:paraId="1B016F26" w14:textId="77777777" w:rsidR="00EF332A" w:rsidRDefault="00EF332A" w:rsidP="00C21F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B34618" w14:textId="77777777" w:rsidR="004905B7" w:rsidRPr="00830A77" w:rsidRDefault="004905B7" w:rsidP="00830A77">
    <w:pPr>
      <w:pStyle w:val="OBWheadersty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5F26904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466DC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ACA718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5E69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E34A48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BB41D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33663B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AC01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9BE52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46683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C15675"/>
    <w:multiLevelType w:val="hybridMultilevel"/>
    <w:tmpl w:val="024A4F82"/>
    <w:lvl w:ilvl="0" w:tplc="99F02198">
      <w:start w:val="1"/>
      <w:numFmt w:val="bullet"/>
      <w:pStyle w:val="OBWbullets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A4B5CDF"/>
    <w:multiLevelType w:val="hybridMultilevel"/>
    <w:tmpl w:val="30963E98"/>
    <w:lvl w:ilvl="0" w:tplc="DB828F8A">
      <w:start w:val="1"/>
      <w:numFmt w:val="decimal"/>
      <w:lvlText w:val="%1."/>
      <w:lvlJc w:val="left"/>
      <w:pPr>
        <w:ind w:left="360" w:hanging="360"/>
      </w:pPr>
      <w:rPr>
        <w:rFonts w:asciiTheme="majorBidi" w:eastAsiaTheme="minorHAnsi" w:hAnsiTheme="majorBidi" w:cstheme="minorBidi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0354C1D"/>
    <w:multiLevelType w:val="hybridMultilevel"/>
    <w:tmpl w:val="E836247E"/>
    <w:lvl w:ilvl="0" w:tplc="680AB3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DD31E7"/>
    <w:multiLevelType w:val="hybridMultilevel"/>
    <w:tmpl w:val="6E460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C45AEB"/>
    <w:multiLevelType w:val="hybridMultilevel"/>
    <w:tmpl w:val="51848432"/>
    <w:lvl w:ilvl="0" w:tplc="37F887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397D7B"/>
    <w:multiLevelType w:val="hybridMultilevel"/>
    <w:tmpl w:val="64CEBD2E"/>
    <w:lvl w:ilvl="0" w:tplc="37F887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FA4E14"/>
    <w:multiLevelType w:val="hybridMultilevel"/>
    <w:tmpl w:val="3DD8DE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D83522"/>
    <w:multiLevelType w:val="hybridMultilevel"/>
    <w:tmpl w:val="300EE3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350D50"/>
    <w:multiLevelType w:val="hybridMultilevel"/>
    <w:tmpl w:val="EC9CCD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944830"/>
    <w:multiLevelType w:val="hybridMultilevel"/>
    <w:tmpl w:val="15C21F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546E65"/>
    <w:multiLevelType w:val="hybridMultilevel"/>
    <w:tmpl w:val="BBB83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3065DE"/>
    <w:multiLevelType w:val="hybridMultilevel"/>
    <w:tmpl w:val="833403FC"/>
    <w:lvl w:ilvl="0" w:tplc="37F887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491B61"/>
    <w:multiLevelType w:val="hybridMultilevel"/>
    <w:tmpl w:val="08D424EE"/>
    <w:lvl w:ilvl="0" w:tplc="34562DFE">
      <w:start w:val="1"/>
      <w:numFmt w:val="decimal"/>
      <w:pStyle w:val="OBWnumberedstep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AA3652A"/>
    <w:multiLevelType w:val="hybridMultilevel"/>
    <w:tmpl w:val="EE56F7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AF612F"/>
    <w:multiLevelType w:val="hybridMultilevel"/>
    <w:tmpl w:val="289C2E9C"/>
    <w:lvl w:ilvl="0" w:tplc="2124D332">
      <w:start w:val="1"/>
      <w:numFmt w:val="bullet"/>
      <w:lvlText w:val="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F177FB"/>
    <w:multiLevelType w:val="hybridMultilevel"/>
    <w:tmpl w:val="80188D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00E0D4F"/>
    <w:multiLevelType w:val="hybridMultilevel"/>
    <w:tmpl w:val="E3D625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8C4848"/>
    <w:multiLevelType w:val="hybridMultilevel"/>
    <w:tmpl w:val="586EF5E4"/>
    <w:lvl w:ilvl="0" w:tplc="E10400FA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0708B9"/>
    <w:multiLevelType w:val="hybridMultilevel"/>
    <w:tmpl w:val="B1BE53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7"/>
  </w:num>
  <w:num w:numId="3">
    <w:abstractNumId w:val="13"/>
  </w:num>
  <w:num w:numId="4">
    <w:abstractNumId w:val="16"/>
  </w:num>
  <w:num w:numId="5">
    <w:abstractNumId w:val="23"/>
  </w:num>
  <w:num w:numId="6">
    <w:abstractNumId w:val="26"/>
  </w:num>
  <w:num w:numId="7">
    <w:abstractNumId w:val="17"/>
  </w:num>
  <w:num w:numId="8">
    <w:abstractNumId w:val="25"/>
  </w:num>
  <w:num w:numId="9">
    <w:abstractNumId w:val="19"/>
  </w:num>
  <w:num w:numId="10">
    <w:abstractNumId w:val="12"/>
  </w:num>
  <w:num w:numId="11">
    <w:abstractNumId w:val="18"/>
  </w:num>
  <w:num w:numId="12">
    <w:abstractNumId w:val="28"/>
  </w:num>
  <w:num w:numId="13">
    <w:abstractNumId w:val="15"/>
  </w:num>
  <w:num w:numId="14">
    <w:abstractNumId w:val="21"/>
  </w:num>
  <w:num w:numId="15">
    <w:abstractNumId w:val="14"/>
  </w:num>
  <w:num w:numId="16">
    <w:abstractNumId w:val="20"/>
  </w:num>
  <w:num w:numId="17">
    <w:abstractNumId w:val="24"/>
  </w:num>
  <w:num w:numId="18">
    <w:abstractNumId w:val="10"/>
  </w:num>
  <w:num w:numId="19">
    <w:abstractNumId w:val="22"/>
  </w:num>
  <w:num w:numId="20">
    <w:abstractNumId w:val="9"/>
  </w:num>
  <w:num w:numId="21">
    <w:abstractNumId w:val="7"/>
  </w:num>
  <w:num w:numId="22">
    <w:abstractNumId w:val="6"/>
  </w:num>
  <w:num w:numId="23">
    <w:abstractNumId w:val="5"/>
  </w:num>
  <w:num w:numId="24">
    <w:abstractNumId w:val="4"/>
  </w:num>
  <w:num w:numId="25">
    <w:abstractNumId w:val="8"/>
  </w:num>
  <w:num w:numId="26">
    <w:abstractNumId w:val="3"/>
  </w:num>
  <w:num w:numId="27">
    <w:abstractNumId w:val="2"/>
  </w:num>
  <w:num w:numId="28">
    <w:abstractNumId w:val="1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9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1"/>
  <w:stylePaneSortMethod w:val="0000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9FE"/>
    <w:rsid w:val="00034350"/>
    <w:rsid w:val="00050598"/>
    <w:rsid w:val="00090E23"/>
    <w:rsid w:val="000F75B2"/>
    <w:rsid w:val="00133389"/>
    <w:rsid w:val="00143162"/>
    <w:rsid w:val="001447FD"/>
    <w:rsid w:val="00144C07"/>
    <w:rsid w:val="001459EE"/>
    <w:rsid w:val="00157C41"/>
    <w:rsid w:val="00167049"/>
    <w:rsid w:val="0016788C"/>
    <w:rsid w:val="00167FC6"/>
    <w:rsid w:val="00184016"/>
    <w:rsid w:val="001944D5"/>
    <w:rsid w:val="00195293"/>
    <w:rsid w:val="00197FC2"/>
    <w:rsid w:val="001A0881"/>
    <w:rsid w:val="001A29FE"/>
    <w:rsid w:val="001B595B"/>
    <w:rsid w:val="001E4797"/>
    <w:rsid w:val="001E5186"/>
    <w:rsid w:val="001F2AB6"/>
    <w:rsid w:val="002255D6"/>
    <w:rsid w:val="0023050B"/>
    <w:rsid w:val="00257F68"/>
    <w:rsid w:val="0027471C"/>
    <w:rsid w:val="002947AB"/>
    <w:rsid w:val="002C72A2"/>
    <w:rsid w:val="003644F4"/>
    <w:rsid w:val="003B665F"/>
    <w:rsid w:val="0048715C"/>
    <w:rsid w:val="004905B7"/>
    <w:rsid w:val="004B0FAF"/>
    <w:rsid w:val="004C2E5B"/>
    <w:rsid w:val="004E6B61"/>
    <w:rsid w:val="004E6E3C"/>
    <w:rsid w:val="005001C4"/>
    <w:rsid w:val="00506795"/>
    <w:rsid w:val="00512A97"/>
    <w:rsid w:val="00523A8B"/>
    <w:rsid w:val="00533C35"/>
    <w:rsid w:val="00537395"/>
    <w:rsid w:val="005766B6"/>
    <w:rsid w:val="005C0488"/>
    <w:rsid w:val="00601974"/>
    <w:rsid w:val="006112B9"/>
    <w:rsid w:val="006745E6"/>
    <w:rsid w:val="00674B73"/>
    <w:rsid w:val="006B69C0"/>
    <w:rsid w:val="006E3897"/>
    <w:rsid w:val="007008C4"/>
    <w:rsid w:val="00712B82"/>
    <w:rsid w:val="007157D8"/>
    <w:rsid w:val="00744DB5"/>
    <w:rsid w:val="00754980"/>
    <w:rsid w:val="007F13F2"/>
    <w:rsid w:val="007F2DE9"/>
    <w:rsid w:val="0081036F"/>
    <w:rsid w:val="008126AD"/>
    <w:rsid w:val="00830A77"/>
    <w:rsid w:val="008530DC"/>
    <w:rsid w:val="00891115"/>
    <w:rsid w:val="008B3222"/>
    <w:rsid w:val="008B5A2A"/>
    <w:rsid w:val="008C47E4"/>
    <w:rsid w:val="008D2F8E"/>
    <w:rsid w:val="008D5080"/>
    <w:rsid w:val="008D691C"/>
    <w:rsid w:val="009163A3"/>
    <w:rsid w:val="009542B1"/>
    <w:rsid w:val="009579FE"/>
    <w:rsid w:val="009A7A98"/>
    <w:rsid w:val="009C4311"/>
    <w:rsid w:val="00AE11B5"/>
    <w:rsid w:val="00B148E9"/>
    <w:rsid w:val="00B22FD8"/>
    <w:rsid w:val="00B36180"/>
    <w:rsid w:val="00B44831"/>
    <w:rsid w:val="00B513FB"/>
    <w:rsid w:val="00B67EBB"/>
    <w:rsid w:val="00BA4DE7"/>
    <w:rsid w:val="00BB0ECA"/>
    <w:rsid w:val="00BB433D"/>
    <w:rsid w:val="00C014E5"/>
    <w:rsid w:val="00C132AE"/>
    <w:rsid w:val="00C138D1"/>
    <w:rsid w:val="00C21FBF"/>
    <w:rsid w:val="00C3303B"/>
    <w:rsid w:val="00C74106"/>
    <w:rsid w:val="00CB44A1"/>
    <w:rsid w:val="00CB70C0"/>
    <w:rsid w:val="00CC3A8A"/>
    <w:rsid w:val="00CE4AEE"/>
    <w:rsid w:val="00CE7F1E"/>
    <w:rsid w:val="00D03E50"/>
    <w:rsid w:val="00D05CAF"/>
    <w:rsid w:val="00D24323"/>
    <w:rsid w:val="00D31E9C"/>
    <w:rsid w:val="00D371A5"/>
    <w:rsid w:val="00D525D0"/>
    <w:rsid w:val="00D568E8"/>
    <w:rsid w:val="00D61FD7"/>
    <w:rsid w:val="00DA6C63"/>
    <w:rsid w:val="00DC4999"/>
    <w:rsid w:val="00DD4897"/>
    <w:rsid w:val="00DF1EA7"/>
    <w:rsid w:val="00E14004"/>
    <w:rsid w:val="00E87D11"/>
    <w:rsid w:val="00EA0518"/>
    <w:rsid w:val="00ED086E"/>
    <w:rsid w:val="00EE2695"/>
    <w:rsid w:val="00EE6F22"/>
    <w:rsid w:val="00EF1960"/>
    <w:rsid w:val="00EF332A"/>
    <w:rsid w:val="00EF505A"/>
    <w:rsid w:val="00EF5541"/>
    <w:rsid w:val="00F36F89"/>
    <w:rsid w:val="00F37D66"/>
    <w:rsid w:val="00F40161"/>
    <w:rsid w:val="00F55630"/>
    <w:rsid w:val="00F916B9"/>
    <w:rsid w:val="00F93334"/>
    <w:rsid w:val="00FA3378"/>
    <w:rsid w:val="00FB3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A7A71"/>
  <w15:chartTrackingRefBased/>
  <w15:docId w15:val="{ED737284-7377-4F66-B216-AB9FFB985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OBW body text"/>
    <w:next w:val="OBWHeading1"/>
    <w:qFormat/>
    <w:rsid w:val="00ED086E"/>
    <w:pPr>
      <w:spacing w:after="0" w:line="240" w:lineRule="auto"/>
    </w:pPr>
    <w:rPr>
      <w:rFonts w:eastAsia="Arial" w:cs="Arial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7F6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31E9C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7C4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595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B595B"/>
    <w:pPr>
      <w:keepNext/>
      <w:keepLines/>
      <w:spacing w:before="220" w:after="40"/>
      <w:outlineLvl w:val="4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F75B2"/>
    <w:pPr>
      <w:contextualSpacing/>
    </w:pPr>
    <w:rPr>
      <w:rFonts w:eastAsiaTheme="majorEastAsia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75B2"/>
    <w:rPr>
      <w:rFonts w:asciiTheme="majorBidi" w:eastAsiaTheme="majorEastAsia" w:hAnsiTheme="majorBidi" w:cstheme="majorBidi"/>
      <w:spacing w:val="-10"/>
      <w:kern w:val="28"/>
      <w:sz w:val="28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31E9C"/>
    <w:rPr>
      <w:rFonts w:asciiTheme="majorBidi" w:eastAsiaTheme="majorEastAsia" w:hAnsiTheme="majorBidi" w:cstheme="majorBidi"/>
      <w:b/>
      <w:sz w:val="24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47F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7F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126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1F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1FBF"/>
    <w:rPr>
      <w:rFonts w:asciiTheme="majorBidi" w:hAnsiTheme="majorBidi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21F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1FBF"/>
    <w:rPr>
      <w:rFonts w:asciiTheme="majorBidi" w:hAnsiTheme="majorBidi"/>
      <w:sz w:val="24"/>
      <w:lang w:val="en-US"/>
    </w:rPr>
  </w:style>
  <w:style w:type="paragraph" w:customStyle="1" w:styleId="OBWHeading1">
    <w:name w:val="OBW Heading 1"/>
    <w:basedOn w:val="Heading1"/>
    <w:qFormat/>
    <w:rsid w:val="008B3222"/>
    <w:pPr>
      <w:spacing w:after="240"/>
    </w:pPr>
    <w:rPr>
      <w:rFonts w:ascii="Verdana" w:hAnsi="Verdana"/>
      <w:b/>
      <w:bCs/>
      <w:color w:val="660033"/>
    </w:rPr>
  </w:style>
  <w:style w:type="paragraph" w:customStyle="1" w:styleId="OBWtabletext">
    <w:name w:val="OBW table text"/>
    <w:qFormat/>
    <w:rsid w:val="001B595B"/>
    <w:pPr>
      <w:spacing w:after="0" w:line="240" w:lineRule="auto"/>
    </w:pPr>
    <w:rPr>
      <w:sz w:val="20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257F6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customStyle="1" w:styleId="OBWHeader">
    <w:name w:val="OBW Header"/>
    <w:basedOn w:val="OBWHeading1"/>
    <w:next w:val="Ela-ownstyle"/>
    <w:qFormat/>
    <w:rsid w:val="00ED086E"/>
    <w:pPr>
      <w:spacing w:before="360" w:line="360" w:lineRule="auto"/>
    </w:pPr>
    <w:rPr>
      <w:bCs w:val="0"/>
      <w:color w:val="auto"/>
      <w:sz w:val="24"/>
      <w:szCs w:val="28"/>
    </w:rPr>
  </w:style>
  <w:style w:type="table" w:styleId="TableGrid">
    <w:name w:val="Table Grid"/>
    <w:basedOn w:val="TableNormal"/>
    <w:uiPriority w:val="39"/>
    <w:rsid w:val="00257F68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OBWcallouts">
    <w:name w:val="OBW callouts"/>
    <w:basedOn w:val="Heading3"/>
    <w:autoRedefine/>
    <w:qFormat/>
    <w:rsid w:val="00601974"/>
    <w:pPr>
      <w:spacing w:after="100"/>
    </w:pPr>
    <w:rPr>
      <w:color w:val="auto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7C4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customStyle="1" w:styleId="OBWhazardbodytext">
    <w:name w:val="OBW hazard body text"/>
    <w:basedOn w:val="OBWtabletext"/>
    <w:qFormat/>
    <w:rsid w:val="00F40161"/>
    <w:pPr>
      <w:spacing w:before="360"/>
    </w:pPr>
    <w:rPr>
      <w:noProof/>
      <w:szCs w:val="22"/>
    </w:rPr>
  </w:style>
  <w:style w:type="paragraph" w:customStyle="1" w:styleId="OBWhazardwarning">
    <w:name w:val="OBW hazard warning"/>
    <w:basedOn w:val="OBWhazardbodytext"/>
    <w:next w:val="OBWhazardbodytext"/>
    <w:qFormat/>
    <w:rsid w:val="00034350"/>
    <w:pPr>
      <w:spacing w:before="0"/>
      <w:ind w:left="227"/>
    </w:pPr>
    <w:rPr>
      <w:color w:val="FF0000"/>
    </w:rPr>
  </w:style>
  <w:style w:type="paragraph" w:customStyle="1" w:styleId="OBWlayeredtext">
    <w:name w:val="OBW layered text"/>
    <w:basedOn w:val="OBWtabletext"/>
    <w:next w:val="OBWtabletext"/>
    <w:qFormat/>
    <w:rsid w:val="00EA0518"/>
    <w:pPr>
      <w:ind w:left="432"/>
    </w:pPr>
    <w:rPr>
      <w:color w:val="808080" w:themeColor="background1" w:themeShade="80"/>
      <w:szCs w:val="20"/>
    </w:rPr>
  </w:style>
  <w:style w:type="paragraph" w:customStyle="1" w:styleId="OBWheaderstyle">
    <w:name w:val="OBW header style"/>
    <w:qFormat/>
    <w:rsid w:val="00830A77"/>
    <w:rPr>
      <w:rFonts w:ascii="Verdana" w:hAnsi="Verdana"/>
      <w:color w:val="660033"/>
      <w:sz w:val="20"/>
      <w:szCs w:val="20"/>
      <w:lang w:val="en-US"/>
    </w:rPr>
  </w:style>
  <w:style w:type="paragraph" w:customStyle="1" w:styleId="Ela-ownstyle">
    <w:name w:val="Ela-own style"/>
    <w:rsid w:val="003644F4"/>
    <w:pPr>
      <w:spacing w:after="0" w:line="240" w:lineRule="auto"/>
    </w:pPr>
    <w:rPr>
      <w:rFonts w:asciiTheme="minorBidi" w:hAnsiTheme="minorBidi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D568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68E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68E8"/>
    <w:rPr>
      <w:rFonts w:asciiTheme="majorBidi" w:hAnsiTheme="majorBidi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68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68E8"/>
    <w:rPr>
      <w:rFonts w:asciiTheme="majorBidi" w:hAnsiTheme="majorBidi"/>
      <w:b/>
      <w:bCs/>
      <w:sz w:val="20"/>
      <w:szCs w:val="20"/>
      <w:lang w:val="en-US"/>
    </w:rPr>
  </w:style>
  <w:style w:type="paragraph" w:customStyle="1" w:styleId="OBWbullets">
    <w:name w:val="OBW bullets"/>
    <w:basedOn w:val="OBWtabletext"/>
    <w:next w:val="OBWtabletext"/>
    <w:qFormat/>
    <w:rsid w:val="00ED086E"/>
    <w:pPr>
      <w:numPr>
        <w:numId w:val="18"/>
      </w:numPr>
      <w:spacing w:before="120" w:after="120"/>
      <w:ind w:left="425" w:hanging="357"/>
    </w:pPr>
  </w:style>
  <w:style w:type="paragraph" w:customStyle="1" w:styleId="OBWnumberedstep">
    <w:name w:val="OBW numbered step"/>
    <w:basedOn w:val="OBWtabletext"/>
    <w:qFormat/>
    <w:rsid w:val="00EA0518"/>
    <w:pPr>
      <w:numPr>
        <w:numId w:val="19"/>
      </w:numPr>
      <w:ind w:left="504"/>
    </w:pPr>
  </w:style>
  <w:style w:type="character" w:customStyle="1" w:styleId="Heading4Char">
    <w:name w:val="Heading 4 Char"/>
    <w:basedOn w:val="DefaultParagraphFont"/>
    <w:link w:val="Heading4"/>
    <w:uiPriority w:val="9"/>
    <w:rsid w:val="001B595B"/>
    <w:rPr>
      <w:rFonts w:ascii="Arial" w:eastAsia="Arial" w:hAnsi="Arial" w:cs="Arial"/>
      <w:b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1B595B"/>
    <w:rPr>
      <w:rFonts w:ascii="Arial" w:eastAsia="Arial" w:hAnsi="Arial" w:cs="Arial"/>
      <w:b/>
      <w:lang w:val="en-US"/>
    </w:rPr>
  </w:style>
  <w:style w:type="paragraph" w:styleId="NormalWeb">
    <w:name w:val="Normal (Web)"/>
    <w:basedOn w:val="Normal"/>
    <w:uiPriority w:val="99"/>
    <w:unhideWhenUsed/>
    <w:rsid w:val="001B595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BWJson">
    <w:name w:val="OBW Json"/>
    <w:basedOn w:val="Normal"/>
    <w:link w:val="OBWJsonChar"/>
    <w:qFormat/>
    <w:rsid w:val="00ED086E"/>
    <w:pPr>
      <w:ind w:left="110"/>
    </w:pPr>
    <w:rPr>
      <w:rFonts w:ascii="Courier New" w:eastAsia="Times New Roman" w:hAnsi="Courier New" w:cs="Courier New"/>
    </w:rPr>
  </w:style>
  <w:style w:type="paragraph" w:customStyle="1" w:styleId="OBWheader2">
    <w:name w:val="OBW header 2"/>
    <w:basedOn w:val="Normal"/>
    <w:next w:val="Ela-ownstyle"/>
    <w:qFormat/>
    <w:rsid w:val="00ED086E"/>
    <w:rPr>
      <w:b/>
      <w:bCs/>
      <w:sz w:val="24"/>
    </w:rPr>
  </w:style>
  <w:style w:type="character" w:customStyle="1" w:styleId="OBWJsonChar">
    <w:name w:val="OBW Json Char"/>
    <w:basedOn w:val="DefaultParagraphFont"/>
    <w:link w:val="OBWJson"/>
    <w:rsid w:val="00ED086E"/>
    <w:rPr>
      <w:rFonts w:ascii="Courier New" w:eastAsia="Times New Roman" w:hAnsi="Courier New" w:cs="Courier New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Ela\Documents\Custom%20Office%20Templates\OBW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4B10A3A2-BEBD-41BD-8352-9C1D7FD83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OBW template</Template>
  <TotalTime>72</TotalTime>
  <Pages>7</Pages>
  <Words>837</Words>
  <Characters>4777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Part 1</vt:lpstr>
      <vt:lpstr>JSON </vt:lpstr>
      <vt:lpstr>Part 2 </vt:lpstr>
      <vt:lpstr>Endpoint name</vt:lpstr>
    </vt:vector>
  </TitlesOfParts>
  <Company/>
  <LinksUpToDate>false</LinksUpToDate>
  <CharactersWithSpaces>5603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 Greenberg</dc:creator>
  <cp:keywords/>
  <dc:description/>
  <cp:lastModifiedBy>Ela Greenberg</cp:lastModifiedBy>
  <cp:revision>5</cp:revision>
  <cp:lastPrinted>2020-06-27T20:43:00Z</cp:lastPrinted>
  <dcterms:created xsi:type="dcterms:W3CDTF">2020-11-19T20:00:00Z</dcterms:created>
  <dcterms:modified xsi:type="dcterms:W3CDTF">2020-11-20T16:16:00Z</dcterms:modified>
</cp:coreProperties>
</file>